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8E1116" w:rsidP="00A76FAF">
      <w:pPr>
        <w:pStyle w:val="Geenafstand"/>
        <w:spacing w:line="276" w:lineRule="auto"/>
        <w:jc w:val="center"/>
      </w:pPr>
      <w:sdt>
        <w:sdtPr>
          <w:id w:val="-831605760"/>
          <w:docPartObj>
            <w:docPartGallery w:val="Cover Pages"/>
            <w:docPartUnique/>
          </w:docPartObj>
        </w:sdtPr>
        <w:sdtEndPr/>
        <w:sdtContent>
          <w:r w:rsidR="00BB0DA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2E8F2C4E"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8E1116" w:rsidP="00275CF2">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275CF2">
                                            <w:rPr>
                                              <w:rFonts w:asciiTheme="majorHAnsi" w:eastAsiaTheme="majorEastAsia" w:hAnsiTheme="majorHAnsi" w:cstheme="majorBidi"/>
                                              <w:color w:val="FFFFFF" w:themeColor="background1"/>
                                              <w:sz w:val="72"/>
                                              <w:szCs w:val="72"/>
                                            </w:rPr>
                                            <w:t>Paperless</w:t>
                                          </w:r>
                                          <w:proofErr w:type="spellEnd"/>
                                          <w:r w:rsidR="00275CF2">
                                            <w:rPr>
                                              <w:rFonts w:asciiTheme="majorHAnsi" w:eastAsiaTheme="majorEastAsia" w:hAnsiTheme="majorHAnsi" w:cstheme="majorBidi"/>
                                              <w:color w:val="FFFFFF" w:themeColor="background1"/>
                                              <w:sz w:val="72"/>
                                              <w:szCs w:val="72"/>
                                            </w:rPr>
                                            <w:t xml:space="preserve"> Office</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8E1116" w:rsidP="00275CF2">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275CF2">
                                            <w:rPr>
                                              <w:sz w:val="36"/>
                                              <w:szCs w:val="36"/>
                                            </w:rPr>
                                            <w:t xml:space="preserve">Cloud </w:t>
                                          </w:r>
                                          <w:proofErr w:type="spellStart"/>
                                          <w:r w:rsidR="00275CF2">
                                            <w:rPr>
                                              <w:sz w:val="36"/>
                                              <w:szCs w:val="36"/>
                                            </w:rPr>
                                            <w:t>applications</w:t>
                                          </w:r>
                                          <w:proofErr w:type="spellEnd"/>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left:0;text-align:left;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8E1116" w:rsidP="00275CF2">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275CF2">
                                      <w:rPr>
                                        <w:rFonts w:asciiTheme="majorHAnsi" w:eastAsiaTheme="majorEastAsia" w:hAnsiTheme="majorHAnsi" w:cstheme="majorBidi"/>
                                        <w:color w:val="FFFFFF" w:themeColor="background1"/>
                                        <w:sz w:val="72"/>
                                        <w:szCs w:val="72"/>
                                      </w:rPr>
                                      <w:t>Paperless</w:t>
                                    </w:r>
                                    <w:proofErr w:type="spellEnd"/>
                                    <w:r w:rsidR="00275CF2">
                                      <w:rPr>
                                        <w:rFonts w:asciiTheme="majorHAnsi" w:eastAsiaTheme="majorEastAsia" w:hAnsiTheme="majorHAnsi" w:cstheme="majorBidi"/>
                                        <w:color w:val="FFFFFF" w:themeColor="background1"/>
                                        <w:sz w:val="72"/>
                                        <w:szCs w:val="72"/>
                                      </w:rPr>
                                      <w:t xml:space="preserve"> Office</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8E1116" w:rsidP="00275CF2">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275CF2">
                                      <w:rPr>
                                        <w:sz w:val="36"/>
                                        <w:szCs w:val="36"/>
                                      </w:rPr>
                                      <w:t xml:space="preserve">Cloud </w:t>
                                    </w:r>
                                    <w:proofErr w:type="spellStart"/>
                                    <w:r w:rsidR="00275CF2">
                                      <w:rPr>
                                        <w:sz w:val="36"/>
                                        <w:szCs w:val="36"/>
                                      </w:rPr>
                                      <w:t>applications</w:t>
                                    </w:r>
                                    <w:proofErr w:type="spellEnd"/>
                                  </w:sdtContent>
                                </w:sdt>
                              </w:p>
                            </w:tc>
                          </w:tr>
                        </w:tbl>
                        <w:p w:rsidR="001C7AA9" w:rsidRDefault="001C7AA9"/>
                      </w:txbxContent>
                    </v:textbox>
                    <w10:wrap anchorx="page" anchory="page"/>
                  </v:rect>
                </w:pict>
              </mc:Fallback>
            </mc:AlternateContent>
          </w:r>
          <w:r w:rsidR="00BB0DA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8E1116">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1T00:00:00Z">
                                      <w:dateFormat w:val="MMMM d, yyyy"/>
                                      <w:lid w:val="en-US"/>
                                      <w:storeMappedDataAs w:val="dateTime"/>
                                      <w:calendar w:val="gregorian"/>
                                    </w:date>
                                  </w:sdtPr>
                                  <w:sdtEndPr/>
                                  <w:sdtContent>
                                    <w:r w:rsidR="00275CF2" w:rsidRPr="00275CF2">
                                      <w:t>September 21,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76FAF" w:rsidRPr="00A76FAF">
                                      <w:t xml:space="preserve">Samyn Mathias, Driessen Joey, </w:t>
                                    </w:r>
                                    <w:proofErr w:type="spellStart"/>
                                    <w:r w:rsidR="00A76FAF" w:rsidRPr="00A76FAF">
                                      <w:t>Joosens</w:t>
                                    </w:r>
                                    <w:proofErr w:type="spellEnd"/>
                                    <w:r w:rsidR="00A76FAF" w:rsidRPr="00A76FAF">
                                      <w:t xml:space="preserve"> Marijn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hthoek 618" o:spid="_x0000_s1027" style="position:absolute;left:0;text-align:left;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847719">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1T00:00:00Z">
                                <w:dateFormat w:val="MMMM d, yyyy"/>
                                <w:lid w:val="en-US"/>
                                <w:storeMappedDataAs w:val="dateTime"/>
                                <w:calendar w:val="gregorian"/>
                              </w:date>
                            </w:sdtPr>
                            <w:sdtEndPr/>
                            <w:sdtContent>
                              <w:r w:rsidR="00275CF2" w:rsidRPr="00275CF2">
                                <w:t>September 21,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76FAF" w:rsidRPr="00A76FAF">
                                <w:t>Samyn Mathias, Driessen Joey, Joosens Marijn</w:t>
                              </w:r>
                            </w:sdtContent>
                          </w:sdt>
                        </w:p>
                      </w:txbxContent>
                    </v:textbox>
                    <w10:wrap anchorx="margin" anchory="margin"/>
                  </v:rect>
                </w:pict>
              </mc:Fallback>
            </mc:AlternateContent>
          </w:r>
          <w:r w:rsidR="00BB0DAF">
            <w:br w:type="page"/>
          </w:r>
        </w:sdtContent>
      </w:sdt>
    </w:p>
    <w:p w:rsidR="001C7AA9" w:rsidRPr="00953793" w:rsidRDefault="008E1116">
      <w:pPr>
        <w:pStyle w:val="Titel"/>
        <w:rPr>
          <w:smallCaps w:val="0"/>
          <w:lang w:val="en-US"/>
        </w:rPr>
      </w:pPr>
      <w:sdt>
        <w:sdtPr>
          <w:rPr>
            <w:smallCaps w:val="0"/>
            <w:lang w:val="en-US"/>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275CF2" w:rsidRPr="00953793">
            <w:rPr>
              <w:smallCaps w:val="0"/>
              <w:lang w:val="en-US"/>
            </w:rPr>
            <w:t>Paperless Office</w:t>
          </w:r>
        </w:sdtContent>
      </w:sdt>
    </w:p>
    <w:p w:rsidR="001C7AA9" w:rsidRPr="00953793" w:rsidRDefault="008E1116">
      <w:pPr>
        <w:pStyle w:val="Ondertitel"/>
        <w:rPr>
          <w:lang w:val="en-US"/>
        </w:rPr>
      </w:pPr>
      <w:sdt>
        <w:sdtPr>
          <w:rPr>
            <w:lang w:val="en-US"/>
          </w:r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275CF2" w:rsidRPr="00953793">
            <w:rPr>
              <w:lang w:val="en-US"/>
            </w:rPr>
            <w:t>Cloud applications</w:t>
          </w:r>
        </w:sdtContent>
      </w:sdt>
    </w:p>
    <w:p w:rsidR="007748E0" w:rsidRPr="00953793" w:rsidRDefault="00EF4828" w:rsidP="007748E0">
      <w:pPr>
        <w:pStyle w:val="Kop1"/>
        <w:rPr>
          <w:lang w:val="en-US"/>
        </w:rPr>
      </w:pPr>
      <w:r w:rsidRPr="00953793">
        <w:rPr>
          <w:lang w:val="en-US"/>
        </w:rPr>
        <w:t xml:space="preserve">Project </w:t>
      </w:r>
      <w:proofErr w:type="spellStart"/>
      <w:r w:rsidRPr="00953793">
        <w:rPr>
          <w:lang w:val="en-US"/>
        </w:rPr>
        <w:t>Omschrijving</w:t>
      </w:r>
      <w:proofErr w:type="spellEnd"/>
      <w:r w:rsidR="007748E0" w:rsidRPr="00953793">
        <w:rPr>
          <w:lang w:val="en-US"/>
        </w:rPr>
        <w:t xml:space="preserve"> </w:t>
      </w:r>
      <w:r w:rsidR="007748E0" w:rsidRPr="00953793">
        <w:rPr>
          <w:lang w:val="en-US"/>
        </w:rPr>
        <w:br/>
        <w:t xml:space="preserve"> </w:t>
      </w:r>
    </w:p>
    <w:p w:rsidR="00824536" w:rsidRDefault="00824536" w:rsidP="00824536">
      <w:pPr>
        <w:pStyle w:val="Kop2"/>
      </w:pPr>
      <w:r>
        <w:t>Probleemstelling</w:t>
      </w:r>
    </w:p>
    <w:p w:rsidR="00824536" w:rsidRPr="001D64E4" w:rsidRDefault="00824536" w:rsidP="00824536"/>
    <w:p w:rsidR="00824536" w:rsidRDefault="00824536" w:rsidP="00824536">
      <w:r>
        <w:t xml:space="preserve">Tegenwoordig ontvangt men nog steeds teveel papieren facturen en documenten, deze zijn lastig om te archiveren en is het een zeer vervelende taak om die hele stapel te doorzoeken naar een document van een paar maanden geleden. Die hele papierstapel is natuurlijk niet goed voor het milieu en iets snel opzoeken is een regelrechte ramp in die grote archiefmappen. Deze archiefmappen nemen ook nog eens veel ruimte in en zijn gevoelig voor vervaging of zelfs vernietiging. Een ander probleem is dat men deze papieren facturen en/of documenten mogelijk kan kwijtspelen of dat men deze tijdens een onoplettend moment in de prullenbak laat verdwijnen. Mogelijk zouden facturen en/of documenten ook nog in de verkeerde map kunnen terechtkomen. Daardoor kan het bijvoorbeeld zijn dat je belangrijke deadlines zal missen of belangrijke betalingen niet doorvoert en hierdoor onnodige boetes of zelfs deurwaarders aan de deur kan krijgen.  </w:t>
      </w:r>
    </w:p>
    <w:p w:rsidR="00824536" w:rsidRDefault="00824536" w:rsidP="00824536">
      <w:r>
        <w:t>Misschien wel het grootste probleem met  papieren documenten is de kost die eraan hangt, aangezien een bedrijf personeelsleden moet aanwerven om het archief te onderhouden</w:t>
      </w:r>
    </w:p>
    <w:p w:rsidR="00824536" w:rsidRDefault="00824536" w:rsidP="00824536">
      <w:pPr>
        <w:pStyle w:val="Kop2"/>
      </w:pPr>
      <w:r>
        <w:t xml:space="preserve">Doel van het project </w:t>
      </w:r>
    </w:p>
    <w:p w:rsidR="00824536" w:rsidRPr="001D64E4" w:rsidRDefault="00824536" w:rsidP="00824536"/>
    <w:p w:rsidR="00824536" w:rsidRDefault="00824536" w:rsidP="00824536">
      <w:r>
        <w:t>Ons doel van het project is om de documenten doorzoekbaar te kunnen maken door deze in te scannen en te uploaden, maar ook digitale documenten (PDF) en foto’s van documenten moeten doorzocht kunnen worden. Documenten zullen hierdoor sneller vindbaar zijn voor de gebruiker en de gebruiker zal ook meteen de inhoud van het document kunnen bekijken. Deze geüploade documenten zullen opgeslagen worden in de Cloud, waardoor het probleem van door omstandigheden vervaagde of vernietigde documenten in één keer wordt opgelost.</w:t>
      </w:r>
    </w:p>
    <w:p w:rsidR="00824536" w:rsidRDefault="00824536" w:rsidP="00824536">
      <w:r>
        <w:t xml:space="preserve">De bedoeling van het project is dus dat we het makkelijker willen maken voor mensen om al hun papieren facturen en/of documenten te bewaren, waardoor ze niet verloren kunnen geraken. Alsook is het de bedoeling dat men eenvoudiger documenten kan terugvinden. Op deze manier wordt de administratieve stapel gereduceerd tot een database in de Cloud, waardoor er geen onnodige mappen of ruimte meer nodig is. </w:t>
      </w:r>
    </w:p>
    <w:p w:rsidR="00824536" w:rsidRDefault="00824536" w:rsidP="00824536">
      <w:r>
        <w:t xml:space="preserve">Nog een groot voordeel van dit project is het feit dat je meteen toegang tot deze documenten kan krijgen, onafhankelijk van de locatie waarop je je bevindt. </w:t>
      </w:r>
    </w:p>
    <w:p w:rsidR="00824536" w:rsidRDefault="00824536" w:rsidP="00824536">
      <w:pPr>
        <w:spacing w:after="200"/>
        <w:rPr>
          <w:rFonts w:asciiTheme="majorHAnsi" w:hAnsiTheme="majorHAnsi"/>
          <w:b/>
          <w:color w:val="9D3511" w:themeColor="accent1" w:themeShade="BF"/>
          <w:spacing w:val="20"/>
          <w:sz w:val="24"/>
          <w:szCs w:val="28"/>
        </w:rPr>
      </w:pPr>
      <w:r>
        <w:br w:type="page"/>
      </w:r>
    </w:p>
    <w:p w:rsidR="00824536" w:rsidRDefault="00824536" w:rsidP="00824536">
      <w:pPr>
        <w:pStyle w:val="Kop2"/>
      </w:pPr>
      <w:r>
        <w:lastRenderedPageBreak/>
        <w:t xml:space="preserve">Methodologie </w:t>
      </w:r>
    </w:p>
    <w:p w:rsidR="00824536" w:rsidRDefault="00824536" w:rsidP="00824536"/>
    <w:p w:rsidR="00824536" w:rsidRDefault="00824536" w:rsidP="00824536">
      <w:r>
        <w:t xml:space="preserve">Tijdens dit project zullen werken we volgens de Agile methode. Agile is een iteratieve methode waarbij er steeds aan een klein deel van het project wordt gewerkt over een bepaalde tijd, dit wordt een sprint genoemd. Na iedere sprint zullen de delen die nog niet klaar zijn geraakt bij de vorige sprint terug naar de </w:t>
      </w:r>
      <w:proofErr w:type="spellStart"/>
      <w:r>
        <w:t>backlog</w:t>
      </w:r>
      <w:proofErr w:type="spellEnd"/>
      <w:r>
        <w:t xml:space="preserve"> gesleept worden. Bij het maken van de nieuwe sprint zal er door het team beslist worden aan welke onderdelen er tijdens deze periode gewerkt moet worden. Deze manier van werken zorgt ervoor dat het eenvoudiger is om last minute beslissingen toe te voegen aan de applicatie, aangezien niet alles op voorhand een strak tijdschema toegewezen heeft gekregen. Iedere week zal er een Scrum-meeting gehouden worden, wat betekent dat het gehele team bij elkaar gaat zitten om na te gaan wat de stand van zaken is. </w:t>
      </w:r>
    </w:p>
    <w:p w:rsidR="00824536" w:rsidRDefault="00824536" w:rsidP="00824536">
      <w:r>
        <w:t xml:space="preserve">Voor we aan het project beginnen delen we het project op in user </w:t>
      </w:r>
      <w:proofErr w:type="spellStart"/>
      <w:r>
        <w:t>stories</w:t>
      </w:r>
      <w:proofErr w:type="spellEnd"/>
      <w:r>
        <w:t>, wat in feite de features van de applicatie zijn die de gebruiker nodig heeft. Dit maakt het eenvoudiger om een overzicht te krijgen van wat de applicatie allemaal nodig heeft en het zorgt ervoor dat we makkelijker de verschillende technische deeltaken kunnen creëren.</w:t>
      </w:r>
    </w:p>
    <w:p w:rsidR="00824536" w:rsidRDefault="00824536" w:rsidP="00824536">
      <w:r>
        <w:t xml:space="preserve">Iedere sprint zullen we dus enkele user </w:t>
      </w:r>
      <w:proofErr w:type="spellStart"/>
      <w:r>
        <w:t>stories</w:t>
      </w:r>
      <w:proofErr w:type="spellEnd"/>
      <w:r>
        <w:t xml:space="preserve"> moeten kiezen waaraan we willen werken tijdens deze periode.</w:t>
      </w:r>
    </w:p>
    <w:p w:rsidR="00824536" w:rsidRDefault="00824536" w:rsidP="00824536">
      <w:pPr>
        <w:pStyle w:val="Kop2"/>
      </w:pPr>
      <w:r>
        <w:t xml:space="preserve">Verwachte resultaten </w:t>
      </w:r>
    </w:p>
    <w:p w:rsidR="00824536" w:rsidRPr="00BE4A19" w:rsidRDefault="00824536" w:rsidP="00824536"/>
    <w:p w:rsidR="007748E0" w:rsidRPr="00824536" w:rsidRDefault="00824536" w:rsidP="00824536">
      <w:r>
        <w:t>Onze verwachte resultaten zal bestaan uit 2 verschillende applicaties (een webapplicatie en een Androidapplicatie). De Androidapplicatie zal het mogelijk moeten maken om makkelijk documenten te kunnen fotograferen en deze op te laden naar de Cloud.  Hierbij zal de Cloud de documenten en/of afbeeldingen in tekst converteren zodat deze makkelijk doorzoekbaar zullen worden voor de gebruiker. De site zal een zoek functie hebben die het mogelijk maakt om tussen alle documenten te zoeken op bepaalde termen/labels. Tevens krijgt de gebruiker de mogelijkheid om documenten te classificeren met zogezegde labels, deze moeten natuurlijk wel logisch zijn voor eenvoudiger opzoekwerk later. Dit maakt het mogelijk om te kunnen zoeken op bijvoorbeeld “Facturen” van “Telenet” of “</w:t>
      </w:r>
      <w:proofErr w:type="spellStart"/>
      <w:r>
        <w:t>Proximus</w:t>
      </w:r>
      <w:proofErr w:type="spellEnd"/>
      <w:r>
        <w:t xml:space="preserve">”… Ook doormiddel van labels is het makkelijk om aan te geven of dat er facturen betaald zijn en dergelijke. </w:t>
      </w:r>
    </w:p>
    <w:p w:rsidR="00824536" w:rsidRDefault="00824536">
      <w:pPr>
        <w:spacing w:after="200"/>
        <w:rPr>
          <w:rFonts w:asciiTheme="majorHAnsi" w:hAnsiTheme="majorHAnsi"/>
          <w:b/>
          <w:color w:val="9D3511" w:themeColor="accent1" w:themeShade="BF"/>
          <w:spacing w:val="20"/>
          <w:sz w:val="28"/>
          <w:szCs w:val="32"/>
        </w:rPr>
      </w:pPr>
      <w:r>
        <w:br w:type="page"/>
      </w:r>
    </w:p>
    <w:p w:rsidR="007748E0" w:rsidRDefault="007748E0" w:rsidP="007748E0">
      <w:pPr>
        <w:pStyle w:val="Kop1"/>
      </w:pPr>
      <w:r>
        <w:lastRenderedPageBreak/>
        <w:t>Technologie</w:t>
      </w:r>
    </w:p>
    <w:p w:rsidR="00824536" w:rsidRPr="00824536" w:rsidRDefault="00824536" w:rsidP="00824536"/>
    <w:p w:rsidR="00082534" w:rsidRPr="00336EFD" w:rsidRDefault="00082534" w:rsidP="00082534">
      <w:pPr>
        <w:pStyle w:val="Lijstalinea"/>
        <w:numPr>
          <w:ilvl w:val="0"/>
          <w:numId w:val="13"/>
        </w:numPr>
        <w:rPr>
          <w:rFonts w:ascii="Arial" w:hAnsi="Arial" w:cs="Arial"/>
          <w:i/>
          <w:sz w:val="20"/>
        </w:rPr>
      </w:pPr>
      <w:r>
        <w:rPr>
          <w:rFonts w:ascii="Arial" w:hAnsi="Arial" w:cs="Arial"/>
          <w:sz w:val="20"/>
        </w:rPr>
        <w:t xml:space="preserve">Linux </w:t>
      </w:r>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Dit gebruiken om onze servers op te draaien</w:t>
      </w:r>
    </w:p>
    <w:p w:rsidR="00082534" w:rsidRPr="00336EFD" w:rsidRDefault="00082534" w:rsidP="00082534">
      <w:pPr>
        <w:pStyle w:val="Lijstalinea"/>
        <w:numPr>
          <w:ilvl w:val="0"/>
          <w:numId w:val="13"/>
        </w:numPr>
        <w:rPr>
          <w:rFonts w:ascii="Arial" w:hAnsi="Arial" w:cs="Arial"/>
          <w:i/>
          <w:sz w:val="20"/>
        </w:rPr>
      </w:pPr>
      <w:proofErr w:type="spellStart"/>
      <w:r>
        <w:rPr>
          <w:rFonts w:ascii="Arial" w:hAnsi="Arial" w:cs="Arial"/>
          <w:sz w:val="20"/>
        </w:rPr>
        <w:t>ExpressJS</w:t>
      </w:r>
      <w:proofErr w:type="spellEnd"/>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Gebruiken voor het makkelijk in te stellen van de servers voor de website</w:t>
      </w:r>
    </w:p>
    <w:p w:rsidR="00082534" w:rsidRPr="00336EFD" w:rsidRDefault="00082534" w:rsidP="00082534">
      <w:pPr>
        <w:pStyle w:val="Lijstalinea"/>
        <w:numPr>
          <w:ilvl w:val="0"/>
          <w:numId w:val="13"/>
        </w:numPr>
        <w:rPr>
          <w:rFonts w:ascii="Arial" w:hAnsi="Arial" w:cs="Arial"/>
          <w:i/>
          <w:sz w:val="20"/>
        </w:rPr>
      </w:pPr>
      <w:proofErr w:type="spellStart"/>
      <w:r>
        <w:rPr>
          <w:rFonts w:ascii="Arial" w:hAnsi="Arial" w:cs="Arial"/>
          <w:sz w:val="20"/>
        </w:rPr>
        <w:t>NodeJS</w:t>
      </w:r>
      <w:proofErr w:type="spellEnd"/>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Wordt gebruikt als backend voor de webserver</w:t>
      </w:r>
    </w:p>
    <w:p w:rsidR="00082534" w:rsidRPr="00336EFD" w:rsidRDefault="00082534" w:rsidP="00082534">
      <w:pPr>
        <w:pStyle w:val="Lijstalinea"/>
        <w:numPr>
          <w:ilvl w:val="0"/>
          <w:numId w:val="13"/>
        </w:numPr>
        <w:rPr>
          <w:rFonts w:ascii="Arial" w:hAnsi="Arial" w:cs="Arial"/>
          <w:i/>
          <w:sz w:val="20"/>
        </w:rPr>
      </w:pPr>
      <w:proofErr w:type="spellStart"/>
      <w:r>
        <w:rPr>
          <w:rFonts w:ascii="Arial" w:hAnsi="Arial" w:cs="Arial"/>
          <w:sz w:val="20"/>
        </w:rPr>
        <w:t>AngularJS</w:t>
      </w:r>
      <w:proofErr w:type="spellEnd"/>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 xml:space="preserve">Wordt gebruikt voor de zoek functie en het makkelijker </w:t>
      </w:r>
      <w:proofErr w:type="spellStart"/>
      <w:r>
        <w:rPr>
          <w:rFonts w:ascii="Arial" w:hAnsi="Arial" w:cs="Arial"/>
          <w:sz w:val="20"/>
        </w:rPr>
        <w:t>developpen</w:t>
      </w:r>
      <w:proofErr w:type="spellEnd"/>
      <w:r>
        <w:rPr>
          <w:rFonts w:ascii="Arial" w:hAnsi="Arial" w:cs="Arial"/>
          <w:sz w:val="20"/>
        </w:rPr>
        <w:t xml:space="preserve"> in </w:t>
      </w:r>
      <w:proofErr w:type="spellStart"/>
      <w:r>
        <w:rPr>
          <w:rFonts w:ascii="Arial" w:hAnsi="Arial" w:cs="Arial"/>
          <w:sz w:val="20"/>
        </w:rPr>
        <w:t>JavaScript</w:t>
      </w:r>
      <w:proofErr w:type="spellEnd"/>
    </w:p>
    <w:p w:rsidR="00082534" w:rsidRPr="00336EFD" w:rsidRDefault="00082534" w:rsidP="00082534">
      <w:pPr>
        <w:pStyle w:val="Lijstalinea"/>
        <w:numPr>
          <w:ilvl w:val="0"/>
          <w:numId w:val="13"/>
        </w:numPr>
        <w:rPr>
          <w:rFonts w:ascii="Arial" w:hAnsi="Arial" w:cs="Arial"/>
          <w:i/>
          <w:sz w:val="20"/>
        </w:rPr>
      </w:pPr>
      <w:proofErr w:type="spellStart"/>
      <w:r>
        <w:rPr>
          <w:rFonts w:ascii="Arial" w:hAnsi="Arial" w:cs="Arial"/>
          <w:sz w:val="20"/>
        </w:rPr>
        <w:t>JavaScript</w:t>
      </w:r>
      <w:proofErr w:type="spellEnd"/>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Wordt gebruikt om Node en de functies van de website te programmeren</w:t>
      </w:r>
    </w:p>
    <w:p w:rsidR="00082534" w:rsidRPr="00336EFD" w:rsidRDefault="00082534" w:rsidP="00082534">
      <w:pPr>
        <w:pStyle w:val="Lijstalinea"/>
        <w:numPr>
          <w:ilvl w:val="0"/>
          <w:numId w:val="13"/>
        </w:numPr>
        <w:rPr>
          <w:rFonts w:ascii="Arial" w:hAnsi="Arial" w:cs="Arial"/>
          <w:i/>
          <w:sz w:val="20"/>
        </w:rPr>
      </w:pPr>
      <w:r>
        <w:rPr>
          <w:rFonts w:ascii="Arial" w:hAnsi="Arial" w:cs="Arial"/>
          <w:sz w:val="20"/>
        </w:rPr>
        <w:t>Android</w:t>
      </w:r>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Wordt gebruikt voor het maken van de Android applicatie voor het maken van de foto en het uploaden</w:t>
      </w:r>
    </w:p>
    <w:p w:rsidR="00082534" w:rsidRPr="00336EFD" w:rsidRDefault="00082534" w:rsidP="00082534">
      <w:pPr>
        <w:pStyle w:val="Lijstalinea"/>
        <w:numPr>
          <w:ilvl w:val="0"/>
          <w:numId w:val="13"/>
        </w:numPr>
        <w:rPr>
          <w:rFonts w:ascii="Arial" w:hAnsi="Arial" w:cs="Arial"/>
          <w:i/>
          <w:sz w:val="20"/>
        </w:rPr>
      </w:pPr>
      <w:proofErr w:type="spellStart"/>
      <w:r>
        <w:rPr>
          <w:rFonts w:ascii="Arial" w:hAnsi="Arial" w:cs="Arial"/>
          <w:sz w:val="20"/>
        </w:rPr>
        <w:t>MySql</w:t>
      </w:r>
      <w:proofErr w:type="spellEnd"/>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Wordt gebruikt voor onze database</w:t>
      </w:r>
    </w:p>
    <w:p w:rsidR="00082534" w:rsidRPr="00336EFD" w:rsidRDefault="00082534" w:rsidP="00082534">
      <w:pPr>
        <w:pStyle w:val="Lijstalinea"/>
        <w:numPr>
          <w:ilvl w:val="0"/>
          <w:numId w:val="13"/>
        </w:numPr>
        <w:rPr>
          <w:rFonts w:ascii="Arial" w:hAnsi="Arial" w:cs="Arial"/>
          <w:i/>
          <w:sz w:val="20"/>
        </w:rPr>
      </w:pPr>
      <w:r>
        <w:rPr>
          <w:rFonts w:ascii="Arial" w:hAnsi="Arial" w:cs="Arial"/>
          <w:sz w:val="20"/>
        </w:rPr>
        <w:t>HTML</w:t>
      </w:r>
    </w:p>
    <w:p w:rsidR="00336EFD" w:rsidRPr="00082534" w:rsidRDefault="00336EFD" w:rsidP="00336EFD">
      <w:pPr>
        <w:pStyle w:val="Lijstalinea"/>
        <w:numPr>
          <w:ilvl w:val="1"/>
          <w:numId w:val="13"/>
        </w:numPr>
        <w:rPr>
          <w:rFonts w:ascii="Arial" w:hAnsi="Arial" w:cs="Arial"/>
          <w:i/>
          <w:sz w:val="20"/>
        </w:rPr>
      </w:pPr>
      <w:proofErr w:type="spellStart"/>
      <w:r>
        <w:rPr>
          <w:rFonts w:ascii="Arial" w:hAnsi="Arial" w:cs="Arial"/>
          <w:sz w:val="20"/>
        </w:rPr>
        <w:t>Markup</w:t>
      </w:r>
      <w:proofErr w:type="spellEnd"/>
      <w:r>
        <w:rPr>
          <w:rFonts w:ascii="Arial" w:hAnsi="Arial" w:cs="Arial"/>
          <w:sz w:val="20"/>
        </w:rPr>
        <w:t xml:space="preserve"> </w:t>
      </w:r>
      <w:proofErr w:type="spellStart"/>
      <w:r>
        <w:rPr>
          <w:rFonts w:ascii="Arial" w:hAnsi="Arial" w:cs="Arial"/>
          <w:sz w:val="20"/>
        </w:rPr>
        <w:t>language</w:t>
      </w:r>
      <w:proofErr w:type="spellEnd"/>
      <w:r>
        <w:rPr>
          <w:rFonts w:ascii="Arial" w:hAnsi="Arial" w:cs="Arial"/>
          <w:sz w:val="20"/>
        </w:rPr>
        <w:t xml:space="preserve"> voor onze website</w:t>
      </w:r>
    </w:p>
    <w:p w:rsidR="00082534" w:rsidRPr="00336EFD" w:rsidRDefault="00082534" w:rsidP="00082534">
      <w:pPr>
        <w:pStyle w:val="Lijstalinea"/>
        <w:numPr>
          <w:ilvl w:val="0"/>
          <w:numId w:val="13"/>
        </w:numPr>
        <w:rPr>
          <w:rFonts w:ascii="Arial" w:hAnsi="Arial" w:cs="Arial"/>
          <w:i/>
          <w:sz w:val="20"/>
        </w:rPr>
      </w:pPr>
      <w:r>
        <w:rPr>
          <w:rFonts w:ascii="Arial" w:hAnsi="Arial" w:cs="Arial"/>
          <w:sz w:val="20"/>
        </w:rPr>
        <w:t>Bootstrap</w:t>
      </w:r>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Voor simpele styling van de website</w:t>
      </w:r>
    </w:p>
    <w:p w:rsidR="00082534" w:rsidRPr="00336EFD" w:rsidRDefault="00082534" w:rsidP="00082534">
      <w:pPr>
        <w:pStyle w:val="Lijstalinea"/>
        <w:numPr>
          <w:ilvl w:val="0"/>
          <w:numId w:val="13"/>
        </w:numPr>
        <w:rPr>
          <w:rFonts w:ascii="Arial" w:hAnsi="Arial" w:cs="Arial"/>
          <w:i/>
          <w:sz w:val="20"/>
        </w:rPr>
      </w:pPr>
      <w:r>
        <w:rPr>
          <w:rFonts w:ascii="Arial" w:hAnsi="Arial" w:cs="Arial"/>
          <w:sz w:val="20"/>
        </w:rPr>
        <w:t>CSS</w:t>
      </w:r>
    </w:p>
    <w:p w:rsidR="00336EFD" w:rsidRPr="00082534" w:rsidRDefault="00336EFD" w:rsidP="00336EFD">
      <w:pPr>
        <w:pStyle w:val="Lijstalinea"/>
        <w:numPr>
          <w:ilvl w:val="1"/>
          <w:numId w:val="13"/>
        </w:numPr>
        <w:rPr>
          <w:rFonts w:ascii="Arial" w:hAnsi="Arial" w:cs="Arial"/>
          <w:i/>
          <w:sz w:val="20"/>
        </w:rPr>
      </w:pPr>
      <w:r>
        <w:rPr>
          <w:rFonts w:ascii="Arial" w:hAnsi="Arial" w:cs="Arial"/>
          <w:sz w:val="20"/>
        </w:rPr>
        <w:t>Voor geavanceerdere styling van de website.</w:t>
      </w:r>
    </w:p>
    <w:p w:rsidR="00082534" w:rsidRPr="007536FB" w:rsidRDefault="00082534" w:rsidP="00082534">
      <w:pPr>
        <w:pStyle w:val="Lijstalinea"/>
        <w:numPr>
          <w:ilvl w:val="0"/>
          <w:numId w:val="13"/>
        </w:numPr>
        <w:rPr>
          <w:rFonts w:ascii="Arial" w:hAnsi="Arial" w:cs="Arial"/>
          <w:i/>
          <w:sz w:val="20"/>
        </w:rPr>
      </w:pPr>
      <w:r>
        <w:rPr>
          <w:rFonts w:ascii="Arial" w:hAnsi="Arial" w:cs="Arial"/>
          <w:sz w:val="20"/>
        </w:rPr>
        <w:t>OCR API</w:t>
      </w:r>
    </w:p>
    <w:p w:rsidR="007536FB" w:rsidRPr="00082534" w:rsidRDefault="007536FB" w:rsidP="007536FB">
      <w:pPr>
        <w:pStyle w:val="Lijstalinea"/>
        <w:numPr>
          <w:ilvl w:val="1"/>
          <w:numId w:val="13"/>
        </w:numPr>
        <w:rPr>
          <w:rFonts w:ascii="Arial" w:hAnsi="Arial" w:cs="Arial"/>
          <w:i/>
          <w:sz w:val="20"/>
        </w:rPr>
      </w:pPr>
      <w:r>
        <w:rPr>
          <w:rFonts w:ascii="Arial" w:hAnsi="Arial" w:cs="Arial"/>
          <w:sz w:val="20"/>
        </w:rPr>
        <w:t>API voor het uitlezen van de letters van images</w:t>
      </w:r>
    </w:p>
    <w:p w:rsidR="00082534" w:rsidRPr="007536FB" w:rsidRDefault="00082534" w:rsidP="00082534">
      <w:pPr>
        <w:pStyle w:val="Lijstalinea"/>
        <w:numPr>
          <w:ilvl w:val="0"/>
          <w:numId w:val="13"/>
        </w:numPr>
        <w:rPr>
          <w:rFonts w:ascii="Arial" w:hAnsi="Arial" w:cs="Arial"/>
          <w:i/>
          <w:sz w:val="20"/>
        </w:rPr>
      </w:pPr>
      <w:r>
        <w:rPr>
          <w:rFonts w:ascii="Arial" w:hAnsi="Arial" w:cs="Arial"/>
          <w:sz w:val="20"/>
        </w:rPr>
        <w:t xml:space="preserve">Externe </w:t>
      </w:r>
      <w:proofErr w:type="spellStart"/>
      <w:r>
        <w:rPr>
          <w:rFonts w:ascii="Arial" w:hAnsi="Arial" w:cs="Arial"/>
          <w:sz w:val="20"/>
        </w:rPr>
        <w:t>API’s</w:t>
      </w:r>
      <w:proofErr w:type="spellEnd"/>
      <w:r>
        <w:rPr>
          <w:rFonts w:ascii="Arial" w:hAnsi="Arial" w:cs="Arial"/>
          <w:sz w:val="20"/>
        </w:rPr>
        <w:t xml:space="preserve"> </w:t>
      </w:r>
    </w:p>
    <w:p w:rsidR="007536FB" w:rsidRPr="00082534" w:rsidRDefault="007536FB" w:rsidP="007536FB">
      <w:pPr>
        <w:pStyle w:val="Lijstalinea"/>
        <w:numPr>
          <w:ilvl w:val="1"/>
          <w:numId w:val="13"/>
        </w:numPr>
        <w:rPr>
          <w:rFonts w:ascii="Arial" w:hAnsi="Arial" w:cs="Arial"/>
          <w:i/>
          <w:sz w:val="20"/>
        </w:rPr>
      </w:pPr>
      <w:r>
        <w:rPr>
          <w:rFonts w:ascii="Arial" w:hAnsi="Arial" w:cs="Arial"/>
          <w:sz w:val="20"/>
        </w:rPr>
        <w:t xml:space="preserve">Externe </w:t>
      </w:r>
      <w:proofErr w:type="spellStart"/>
      <w:r>
        <w:rPr>
          <w:rFonts w:ascii="Arial" w:hAnsi="Arial" w:cs="Arial"/>
          <w:sz w:val="20"/>
        </w:rPr>
        <w:t>API’s</w:t>
      </w:r>
      <w:proofErr w:type="spellEnd"/>
      <w:r>
        <w:rPr>
          <w:rFonts w:ascii="Arial" w:hAnsi="Arial" w:cs="Arial"/>
          <w:sz w:val="20"/>
        </w:rPr>
        <w:t xml:space="preserve"> voor functionaliteit </w:t>
      </w:r>
    </w:p>
    <w:p w:rsidR="00082534" w:rsidRDefault="00082534" w:rsidP="00082534">
      <w:pPr>
        <w:pStyle w:val="Lijstalinea"/>
        <w:rPr>
          <w:rFonts w:ascii="Arial" w:hAnsi="Arial" w:cs="Arial"/>
          <w:i/>
          <w:sz w:val="20"/>
        </w:rPr>
      </w:pPr>
    </w:p>
    <w:p w:rsidR="00082534" w:rsidRDefault="00082534" w:rsidP="00082534">
      <w:pPr>
        <w:pStyle w:val="Lijstalinea"/>
        <w:rPr>
          <w:rFonts w:ascii="Arial" w:hAnsi="Arial" w:cs="Arial"/>
          <w:i/>
          <w:sz w:val="20"/>
        </w:rPr>
      </w:pPr>
    </w:p>
    <w:p w:rsidR="00082534" w:rsidRDefault="00082534" w:rsidP="00082534">
      <w:pPr>
        <w:pStyle w:val="Lijstalinea"/>
        <w:rPr>
          <w:rFonts w:ascii="Arial" w:hAnsi="Arial" w:cs="Arial"/>
          <w:i/>
          <w:sz w:val="20"/>
        </w:rPr>
      </w:pPr>
    </w:p>
    <w:p w:rsidR="00082534" w:rsidRPr="00082534" w:rsidRDefault="00082534" w:rsidP="00082534">
      <w:pPr>
        <w:pStyle w:val="Lijstalinea"/>
        <w:rPr>
          <w:rFonts w:ascii="Arial" w:hAnsi="Arial" w:cs="Arial"/>
          <w:i/>
          <w:sz w:val="16"/>
          <w:szCs w:val="16"/>
        </w:rPr>
      </w:pPr>
      <w:r>
        <w:rPr>
          <w:rFonts w:ascii="Arial" w:hAnsi="Arial" w:cs="Arial"/>
          <w:i/>
          <w:sz w:val="16"/>
          <w:szCs w:val="16"/>
        </w:rPr>
        <w:t xml:space="preserve">Disclaimer: Gebruik van technologieën is onder voorbehoud van wijziging. </w:t>
      </w:r>
    </w:p>
    <w:p w:rsidR="007748E0" w:rsidRDefault="008A251A" w:rsidP="007748E0">
      <w:pPr>
        <w:pStyle w:val="Kop1"/>
        <w:rPr>
          <w:lang w:val="nl"/>
        </w:rPr>
      </w:pPr>
      <w:r>
        <w:rPr>
          <w:lang w:val="nl"/>
        </w:rPr>
        <w:br/>
      </w:r>
      <w:r w:rsidR="007748E0">
        <w:rPr>
          <w:lang w:val="nl"/>
        </w:rPr>
        <w:t>Uitkomst voor de maatschappij</w:t>
      </w:r>
      <w:r w:rsidR="007748E0">
        <w:rPr>
          <w:lang w:val="nl"/>
        </w:rPr>
        <w:br/>
      </w:r>
    </w:p>
    <w:p w:rsidR="00250B06" w:rsidRDefault="003141A5" w:rsidP="007748E0">
      <w:pPr>
        <w:rPr>
          <w:lang w:val="nl"/>
        </w:rPr>
      </w:pPr>
      <w:r>
        <w:rPr>
          <w:lang w:val="nl"/>
        </w:rPr>
        <w:t>Beter voor het mileu vanwege minder gebruik van papier en inkt. Het wordt makkelijker om je administratie bij te houden aangezien al je documenten online staan en het doorzoekbaar is. Tevens zorgt het ervoor dat je documenten niet meer vervagen of vernietigd worden daar een brand of iets dergelijks aangezien alles redundant uitgevoerd kan worden op een m</w:t>
      </w:r>
      <w:r w:rsidR="00406F1B">
        <w:rPr>
          <w:lang w:val="nl"/>
        </w:rPr>
        <w:t xml:space="preserve">akkelijke manier. </w:t>
      </w:r>
      <w:r w:rsidR="00406F1B">
        <w:rPr>
          <w:lang w:val="nl"/>
        </w:rPr>
        <w:br/>
      </w:r>
    </w:p>
    <w:p w:rsidR="00824536" w:rsidRDefault="00824536">
      <w:pPr>
        <w:spacing w:after="200"/>
        <w:rPr>
          <w:rFonts w:asciiTheme="majorHAnsi" w:hAnsiTheme="majorHAnsi"/>
          <w:b/>
          <w:color w:val="9D3511" w:themeColor="accent1" w:themeShade="BF"/>
          <w:spacing w:val="20"/>
          <w:sz w:val="28"/>
          <w:szCs w:val="32"/>
          <w:lang w:val="nl"/>
        </w:rPr>
      </w:pPr>
      <w:r>
        <w:rPr>
          <w:lang w:val="nl"/>
        </w:rPr>
        <w:br w:type="page"/>
      </w:r>
    </w:p>
    <w:p w:rsidR="007748E0" w:rsidRDefault="00271803" w:rsidP="00271803">
      <w:pPr>
        <w:pStyle w:val="Kop1"/>
        <w:rPr>
          <w:lang w:val="nl"/>
        </w:rPr>
      </w:pPr>
      <w:r>
        <w:rPr>
          <w:lang w:val="nl"/>
        </w:rPr>
        <w:lastRenderedPageBreak/>
        <w:t>User stories</w:t>
      </w:r>
      <w:r w:rsidR="00250B06">
        <w:rPr>
          <w:lang w:val="nl"/>
        </w:rPr>
        <w:t xml:space="preserve"> / Actoren</w:t>
      </w:r>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Tr="003F581A">
        <w:tc>
          <w:tcPr>
            <w:tcW w:w="9350" w:type="dxa"/>
          </w:tcPr>
          <w:p w:rsidR="003F581A" w:rsidRDefault="003F581A" w:rsidP="007748E0">
            <w:pPr>
              <w:rPr>
                <w:lang w:val="nl"/>
              </w:rPr>
            </w:pPr>
          </w:p>
        </w:tc>
      </w:tr>
      <w:tr w:rsidR="003F581A" w:rsidTr="003F581A">
        <w:tc>
          <w:tcPr>
            <w:tcW w:w="9350" w:type="dxa"/>
          </w:tcPr>
          <w:p w:rsidR="003F581A" w:rsidRDefault="003F581A" w:rsidP="007748E0">
            <w:pPr>
              <w:rPr>
                <w:lang w:val="nl"/>
              </w:rPr>
            </w:pPr>
          </w:p>
        </w:tc>
      </w:tr>
      <w:tr w:rsidR="003F581A" w:rsidTr="003F581A">
        <w:tc>
          <w:tcPr>
            <w:tcW w:w="9350" w:type="dxa"/>
          </w:tcPr>
          <w:p w:rsidR="003F581A" w:rsidRDefault="003F581A" w:rsidP="007748E0">
            <w:pPr>
              <w:rPr>
                <w:lang w:val="nl"/>
              </w:rPr>
            </w:pPr>
          </w:p>
        </w:tc>
      </w:tr>
      <w:tr w:rsidR="003F581A" w:rsidTr="003F581A">
        <w:tc>
          <w:tcPr>
            <w:tcW w:w="9350" w:type="dxa"/>
          </w:tcPr>
          <w:p w:rsidR="003F581A" w:rsidRDefault="003F581A" w:rsidP="007748E0">
            <w:pPr>
              <w:rPr>
                <w:lang w:val="nl"/>
              </w:rPr>
            </w:pPr>
          </w:p>
        </w:tc>
      </w:tr>
      <w:tr w:rsidR="003F581A" w:rsidTr="003F581A">
        <w:tc>
          <w:tcPr>
            <w:tcW w:w="9350" w:type="dxa"/>
          </w:tcPr>
          <w:p w:rsidR="003F581A" w:rsidRDefault="003F581A" w:rsidP="007748E0">
            <w:pPr>
              <w:rPr>
                <w:lang w:val="nl"/>
              </w:rPr>
            </w:pPr>
          </w:p>
        </w:tc>
      </w:tr>
    </w:tbl>
    <w:p w:rsidR="00F47FE2" w:rsidRDefault="00F47FE2" w:rsidP="007748E0">
      <w:pPr>
        <w:rPr>
          <w:lang w:val="nl"/>
        </w:rPr>
      </w:pPr>
    </w:p>
    <w:p w:rsidR="009739C7" w:rsidRDefault="009739C7">
      <w:pPr>
        <w:spacing w:after="200"/>
        <w:rPr>
          <w:rFonts w:asciiTheme="majorHAnsi" w:hAnsiTheme="majorHAnsi"/>
          <w:b/>
          <w:color w:val="9D3511" w:themeColor="accent1" w:themeShade="BF"/>
          <w:spacing w:val="20"/>
          <w:sz w:val="28"/>
          <w:szCs w:val="32"/>
          <w:lang w:val="nl"/>
        </w:rPr>
      </w:pPr>
      <w:r>
        <w:rPr>
          <w:lang w:val="nl"/>
        </w:rPr>
        <w:br w:type="page"/>
      </w:r>
    </w:p>
    <w:p w:rsidR="00B24390" w:rsidRDefault="00B24390" w:rsidP="00B24390">
      <w:pPr>
        <w:pStyle w:val="Kop1"/>
        <w:rPr>
          <w:lang w:val="nl"/>
        </w:rPr>
      </w:pPr>
      <w:r>
        <w:rPr>
          <w:lang w:val="nl"/>
        </w:rPr>
        <w:lastRenderedPageBreak/>
        <w:t>Mockups</w:t>
      </w:r>
    </w:p>
    <w:p w:rsidR="00426485" w:rsidRDefault="00426485" w:rsidP="00426485">
      <w:pPr>
        <w:rPr>
          <w:lang w:val="nl"/>
        </w:rPr>
      </w:pPr>
    </w:p>
    <w:p w:rsidR="00426485" w:rsidRPr="00426485" w:rsidRDefault="00426485" w:rsidP="00426485">
      <w:pPr>
        <w:rPr>
          <w:lang w:val="nl"/>
        </w:rPr>
      </w:pPr>
      <w:r>
        <w:rPr>
          <w:lang w:val="nl"/>
        </w:rPr>
        <w:t>Hieronder volgt de workflow en de mockups voor de Android applicatie.</w:t>
      </w:r>
    </w:p>
    <w:p w:rsidR="00953793" w:rsidRDefault="006D75C5" w:rsidP="00953793">
      <w:pPr>
        <w:rPr>
          <w:noProof/>
        </w:rPr>
      </w:pPr>
      <w:r>
        <w:rPr>
          <w:noProof/>
        </w:rPr>
        <w:drawing>
          <wp:anchor distT="0" distB="0" distL="114300" distR="114300" simplePos="0" relativeHeight="251665408" behindDoc="1" locked="0" layoutInCell="1" allowOverlap="1" wp14:anchorId="0BB1688A" wp14:editId="30041D19">
            <wp:simplePos x="0" y="0"/>
            <wp:positionH relativeFrom="column">
              <wp:posOffset>1978309</wp:posOffset>
            </wp:positionH>
            <wp:positionV relativeFrom="paragraph">
              <wp:posOffset>285209</wp:posOffset>
            </wp:positionV>
            <wp:extent cx="1337363" cy="2381250"/>
            <wp:effectExtent l="0" t="0" r="0" b="0"/>
            <wp:wrapTight wrapText="bothSides">
              <wp:wrapPolygon edited="0">
                <wp:start x="0" y="0"/>
                <wp:lineTo x="0" y="21427"/>
                <wp:lineTo x="21231" y="21427"/>
                <wp:lineTo x="21231"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7363" cy="2381250"/>
                    </a:xfrm>
                    <a:prstGeom prst="rect">
                      <a:avLst/>
                    </a:prstGeom>
                  </pic:spPr>
                </pic:pic>
              </a:graphicData>
            </a:graphic>
          </wp:anchor>
        </w:drawing>
      </w:r>
      <w:r w:rsidR="00953793" w:rsidRPr="00953793">
        <w:rPr>
          <w:noProof/>
        </w:rPr>
        <w:t xml:space="preserve"> </w:t>
      </w:r>
      <w:r w:rsidR="00953793">
        <w:rPr>
          <w:noProof/>
        </w:rPr>
        <w:t xml:space="preserve"> </w:t>
      </w:r>
    </w:p>
    <w:p w:rsidR="009739C7" w:rsidRDefault="006D75C5" w:rsidP="00953793">
      <w:pPr>
        <w:rPr>
          <w:lang w:val="nl"/>
        </w:rPr>
      </w:pPr>
      <w:r>
        <w:rPr>
          <w:noProof/>
        </w:rPr>
        <w:drawing>
          <wp:anchor distT="0" distB="0" distL="114300" distR="114300" simplePos="0" relativeHeight="251664384" behindDoc="1" locked="0" layoutInCell="1" allowOverlap="1" wp14:anchorId="489BA4EE" wp14:editId="16131C80">
            <wp:simplePos x="0" y="0"/>
            <wp:positionH relativeFrom="column">
              <wp:posOffset>0</wp:posOffset>
            </wp:positionH>
            <wp:positionV relativeFrom="paragraph">
              <wp:posOffset>-1270</wp:posOffset>
            </wp:positionV>
            <wp:extent cx="1337310" cy="2381250"/>
            <wp:effectExtent l="0" t="0" r="0" b="0"/>
            <wp:wrapTight wrapText="bothSides">
              <wp:wrapPolygon edited="0">
                <wp:start x="0" y="0"/>
                <wp:lineTo x="0" y="21427"/>
                <wp:lineTo x="21231" y="21427"/>
                <wp:lineTo x="2123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7310" cy="2381250"/>
                    </a:xfrm>
                    <a:prstGeom prst="rect">
                      <a:avLst/>
                    </a:prstGeom>
                  </pic:spPr>
                </pic:pic>
              </a:graphicData>
            </a:graphic>
          </wp:anchor>
        </w:drawing>
      </w:r>
    </w:p>
    <w:p w:rsidR="00953793" w:rsidRPr="00953793" w:rsidRDefault="00953793" w:rsidP="00953793">
      <w:pPr>
        <w:rPr>
          <w:lang w:val="nl"/>
        </w:rPr>
      </w:pPr>
    </w:p>
    <w:p w:rsidR="006E398D" w:rsidRPr="006E398D" w:rsidRDefault="006E398D" w:rsidP="006E398D">
      <w:pPr>
        <w:rPr>
          <w:lang w:val="nl"/>
        </w:rPr>
      </w:pPr>
    </w:p>
    <w:p w:rsidR="00953793" w:rsidRDefault="006D75C5" w:rsidP="00376E48">
      <w:pPr>
        <w:pStyle w:val="Kop1"/>
        <w:rPr>
          <w:lang w:val="nl"/>
        </w:rPr>
      </w:pPr>
      <w:r>
        <w:rPr>
          <w:noProof/>
        </w:rPr>
        <mc:AlternateContent>
          <mc:Choice Requires="wps">
            <w:drawing>
              <wp:anchor distT="0" distB="0" distL="114300" distR="114300" simplePos="0" relativeHeight="251672576" behindDoc="0" locked="0" layoutInCell="1" allowOverlap="1" wp14:anchorId="04A48149" wp14:editId="36007B74">
                <wp:simplePos x="0" y="0"/>
                <wp:positionH relativeFrom="column">
                  <wp:posOffset>4039737</wp:posOffset>
                </wp:positionH>
                <wp:positionV relativeFrom="paragraph">
                  <wp:posOffset>199798</wp:posOffset>
                </wp:positionV>
                <wp:extent cx="1104900" cy="2531110"/>
                <wp:effectExtent l="10795" t="27305" r="10795" b="10795"/>
                <wp:wrapNone/>
                <wp:docPr id="19" name="Gebogen pijl 19"/>
                <wp:cNvGraphicFramePr/>
                <a:graphic xmlns:a="http://schemas.openxmlformats.org/drawingml/2006/main">
                  <a:graphicData uri="http://schemas.microsoft.com/office/word/2010/wordprocessingShape">
                    <wps:wsp>
                      <wps:cNvSpPr/>
                      <wps:spPr>
                        <a:xfrm rot="16200000" flipH="1" flipV="1">
                          <a:off x="0" y="0"/>
                          <a:ext cx="1104900" cy="2531110"/>
                        </a:xfrm>
                        <a:prstGeom prst="bentArrow">
                          <a:avLst>
                            <a:gd name="adj1" fmla="val 12648"/>
                            <a:gd name="adj2" fmla="val 23707"/>
                            <a:gd name="adj3" fmla="val 16375"/>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17A7E01" id="Gebogen pijl 19" o:spid="_x0000_s1026" style="position:absolute;margin-left:318.1pt;margin-top:15.75pt;width:87pt;height:199.3pt;rotation:-90;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04900,253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" path="m,2531110l,675459c,408488,216423,192065,483394,192065r440579,l923973,r180927,261939l923973,523877r,-192064l483394,331813v-189790,,-343646,153856,-343646,343646l139748,2531110,,2531110xe" fillcolor="#d34817 [3204]" strokecolor="#68230b [1604]" strokeweight="1.1111mm">
                <v:path arrowok="t" o:connecttype="custom" o:connectlocs="0,2531110;0,675459;483394,192065;923973,192065;923973,0;1104900,261939;923973,523877;923973,331813;483394,331813;139748,675459;139748,2531110;0,2531110" o:connectangles="0,0,0,0,0,0,0,0,0,0,0,0"/>
              </v:shape>
            </w:pict>
          </mc:Fallback>
        </mc:AlternateContent>
      </w:r>
    </w:p>
    <w:p w:rsidR="00953793" w:rsidRDefault="006D75C5" w:rsidP="00376E48">
      <w:pPr>
        <w:pStyle w:val="Kop1"/>
        <w:rPr>
          <w:lang w:val="nl"/>
        </w:rPr>
      </w:pPr>
      <w:r>
        <w:rPr>
          <w:noProof/>
        </w:rPr>
        <mc:AlternateContent>
          <mc:Choice Requires="wps">
            <w:drawing>
              <wp:anchor distT="0" distB="0" distL="114300" distR="114300" simplePos="0" relativeHeight="251669504" behindDoc="0" locked="0" layoutInCell="1" allowOverlap="1" wp14:anchorId="63BDA2EA" wp14:editId="7D1FCC56">
                <wp:simplePos x="0" y="0"/>
                <wp:positionH relativeFrom="column">
                  <wp:posOffset>634621</wp:posOffset>
                </wp:positionH>
                <wp:positionV relativeFrom="paragraph">
                  <wp:posOffset>156523</wp:posOffset>
                </wp:positionV>
                <wp:extent cx="1262418" cy="354842"/>
                <wp:effectExtent l="19050" t="19050" r="13970" b="26670"/>
                <wp:wrapNone/>
                <wp:docPr id="13" name="Gebogen pijl 13"/>
                <wp:cNvGraphicFramePr/>
                <a:graphic xmlns:a="http://schemas.openxmlformats.org/drawingml/2006/main">
                  <a:graphicData uri="http://schemas.microsoft.com/office/word/2010/wordprocessingShape">
                    <wps:wsp>
                      <wps:cNvSpPr/>
                      <wps:spPr>
                        <a:xfrm>
                          <a:off x="0" y="0"/>
                          <a:ext cx="1262418" cy="354842"/>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0D0F030" id="Gebogen pijl 13" o:spid="_x0000_s1026" style="position:absolute;margin-left:49.95pt;margin-top:12.3pt;width:99.4pt;height:27.9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262418,354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" path="m,354842l,199599c,113861,69505,44356,155243,44356r1018465,-1l1173708,r88710,88711l1173708,177421r,-44355l155243,133066v-36745,,-66533,29788,-66533,66533c88710,251347,88711,303094,88711,354842l,354842xe" fillcolor="#d34817 [3204]" strokecolor="#68230b [1604]" strokeweight="1.1111mm">
                <v:path arrowok="t" o:connecttype="custom" o:connectlocs="0,354842;0,199599;155243,44356;1173708,44355;1173708,0;1262418,88711;1173708,177421;1173708,133066;155243,133066;88710,199599;88711,354842;0,354842" o:connectangles="0,0,0,0,0,0,0,0,0,0,0,0"/>
              </v:shape>
            </w:pict>
          </mc:Fallback>
        </mc:AlternateContent>
      </w:r>
    </w:p>
    <w:p w:rsidR="00953793" w:rsidRDefault="00953793" w:rsidP="00376E48">
      <w:pPr>
        <w:pStyle w:val="Kop1"/>
        <w:rPr>
          <w:lang w:val="nl"/>
        </w:rPr>
      </w:pPr>
    </w:p>
    <w:p w:rsidR="00953793" w:rsidRDefault="006D75C5" w:rsidP="00376E48">
      <w:pPr>
        <w:pStyle w:val="Kop1"/>
        <w:rPr>
          <w:lang w:val="nl"/>
        </w:rPr>
      </w:pPr>
      <w:r>
        <w:rPr>
          <w:noProof/>
        </w:rPr>
        <mc:AlternateContent>
          <mc:Choice Requires="wps">
            <w:drawing>
              <wp:anchor distT="0" distB="0" distL="114300" distR="114300" simplePos="0" relativeHeight="251670528" behindDoc="0" locked="0" layoutInCell="1" allowOverlap="1" wp14:anchorId="47EEFD92" wp14:editId="3682AD78">
                <wp:simplePos x="0" y="0"/>
                <wp:positionH relativeFrom="column">
                  <wp:posOffset>2169994</wp:posOffset>
                </wp:positionH>
                <wp:positionV relativeFrom="paragraph">
                  <wp:posOffset>102453</wp:posOffset>
                </wp:positionV>
                <wp:extent cx="1104900" cy="1678305"/>
                <wp:effectExtent l="19050" t="19050" r="19050" b="17145"/>
                <wp:wrapNone/>
                <wp:docPr id="18" name="Gebogen pijl 18"/>
                <wp:cNvGraphicFramePr/>
                <a:graphic xmlns:a="http://schemas.openxmlformats.org/drawingml/2006/main">
                  <a:graphicData uri="http://schemas.microsoft.com/office/word/2010/wordprocessingShape">
                    <wps:wsp>
                      <wps:cNvSpPr/>
                      <wps:spPr>
                        <a:xfrm rot="10800000" flipH="1">
                          <a:off x="0" y="0"/>
                          <a:ext cx="1104900" cy="1678305"/>
                        </a:xfrm>
                        <a:prstGeom prst="bentArrow">
                          <a:avLst>
                            <a:gd name="adj1" fmla="val 12648"/>
                            <a:gd name="adj2" fmla="val 23707"/>
                            <a:gd name="adj3" fmla="val 16375"/>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A2D7610" id="Gebogen pijl 18" o:spid="_x0000_s1026" style="position:absolute;margin-left:170.85pt;margin-top:8.05pt;width:87pt;height:132.15pt;rotation:18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04900,167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" path="m,1678305l,675459c,408488,216423,192065,483394,192065r440579,l923973,r180927,261939l923973,523877r,-192064l483394,331813v-189790,,-343646,153856,-343646,343646l139748,1678305,,1678305xe" fillcolor="#d34817 [3204]" strokecolor="#68230b [1604]" strokeweight="1.1111mm">
                <v:path arrowok="t" o:connecttype="custom" o:connectlocs="0,1678305;0,675459;483394,192065;923973,192065;923973,0;1104900,261939;923973,523877;923973,331813;483394,331813;139748,675459;139748,1678305;0,1678305" o:connectangles="0,0,0,0,0,0,0,0,0,0,0,0"/>
              </v:shape>
            </w:pict>
          </mc:Fallback>
        </mc:AlternateContent>
      </w:r>
    </w:p>
    <w:p w:rsidR="00953793" w:rsidRDefault="00953793" w:rsidP="00376E48">
      <w:pPr>
        <w:pStyle w:val="Kop1"/>
        <w:rPr>
          <w:lang w:val="nl"/>
        </w:rPr>
      </w:pPr>
    </w:p>
    <w:p w:rsidR="00953793" w:rsidRDefault="00E80D42" w:rsidP="00376E48">
      <w:pPr>
        <w:pStyle w:val="Kop1"/>
        <w:rPr>
          <w:lang w:val="nl"/>
        </w:rPr>
      </w:pPr>
      <w:r>
        <w:rPr>
          <w:noProof/>
        </w:rPr>
        <w:drawing>
          <wp:anchor distT="0" distB="0" distL="114300" distR="114300" simplePos="0" relativeHeight="251677696" behindDoc="1" locked="0" layoutInCell="1" allowOverlap="1" wp14:anchorId="1A4F8A0C" wp14:editId="786FAD85">
            <wp:simplePos x="0" y="0"/>
            <wp:positionH relativeFrom="column">
              <wp:posOffset>3326830</wp:posOffset>
            </wp:positionH>
            <wp:positionV relativeFrom="paragraph">
              <wp:posOffset>169801</wp:posOffset>
            </wp:positionV>
            <wp:extent cx="1330325" cy="2369185"/>
            <wp:effectExtent l="0" t="0" r="3175" b="0"/>
            <wp:wrapTight wrapText="bothSides">
              <wp:wrapPolygon edited="0">
                <wp:start x="0" y="0"/>
                <wp:lineTo x="0" y="21363"/>
                <wp:lineTo x="21342" y="21363"/>
                <wp:lineTo x="21342"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0325" cy="23691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24409371" wp14:editId="5C650CBF">
            <wp:simplePos x="0" y="0"/>
            <wp:positionH relativeFrom="column">
              <wp:posOffset>5008406</wp:posOffset>
            </wp:positionH>
            <wp:positionV relativeFrom="paragraph">
              <wp:posOffset>170815</wp:posOffset>
            </wp:positionV>
            <wp:extent cx="1316990" cy="2345055"/>
            <wp:effectExtent l="0" t="0" r="0" b="0"/>
            <wp:wrapTight wrapText="bothSides">
              <wp:wrapPolygon edited="0">
                <wp:start x="0" y="0"/>
                <wp:lineTo x="0" y="21407"/>
                <wp:lineTo x="21246" y="21407"/>
                <wp:lineTo x="21246"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16990" cy="2345055"/>
                    </a:xfrm>
                    <a:prstGeom prst="rect">
                      <a:avLst/>
                    </a:prstGeom>
                  </pic:spPr>
                </pic:pic>
              </a:graphicData>
            </a:graphic>
            <wp14:sizeRelH relativeFrom="margin">
              <wp14:pctWidth>0</wp14:pctWidth>
            </wp14:sizeRelH>
            <wp14:sizeRelV relativeFrom="margin">
              <wp14:pctHeight>0</wp14:pctHeight>
            </wp14:sizeRelV>
          </wp:anchor>
        </w:drawing>
      </w:r>
      <w:r w:rsidR="006D75C5">
        <w:rPr>
          <w:noProof/>
        </w:rPr>
        <w:drawing>
          <wp:anchor distT="0" distB="0" distL="114300" distR="114300" simplePos="0" relativeHeight="251668480" behindDoc="1" locked="0" layoutInCell="1" allowOverlap="1" wp14:anchorId="2BA6EC28" wp14:editId="3DBE7C2B">
            <wp:simplePos x="0" y="0"/>
            <wp:positionH relativeFrom="margin">
              <wp:align>left</wp:align>
            </wp:positionH>
            <wp:positionV relativeFrom="paragraph">
              <wp:posOffset>171061</wp:posOffset>
            </wp:positionV>
            <wp:extent cx="1328107" cy="2364768"/>
            <wp:effectExtent l="0" t="0" r="5715" b="0"/>
            <wp:wrapTight wrapText="bothSides">
              <wp:wrapPolygon edited="0">
                <wp:start x="0" y="0"/>
                <wp:lineTo x="0" y="21403"/>
                <wp:lineTo x="21383" y="21403"/>
                <wp:lineTo x="21383"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28107" cy="2364768"/>
                    </a:xfrm>
                    <a:prstGeom prst="rect">
                      <a:avLst/>
                    </a:prstGeom>
                  </pic:spPr>
                </pic:pic>
              </a:graphicData>
            </a:graphic>
          </wp:anchor>
        </w:drawing>
      </w:r>
    </w:p>
    <w:p w:rsidR="00953793" w:rsidRDefault="00953793" w:rsidP="00376E48">
      <w:pPr>
        <w:pStyle w:val="Kop1"/>
        <w:rPr>
          <w:lang w:val="nl"/>
        </w:rPr>
      </w:pPr>
    </w:p>
    <w:p w:rsidR="00953793" w:rsidRDefault="00953793" w:rsidP="00376E48">
      <w:pPr>
        <w:pStyle w:val="Kop1"/>
        <w:rPr>
          <w:lang w:val="nl"/>
        </w:rPr>
      </w:pPr>
    </w:p>
    <w:p w:rsidR="00953793" w:rsidRDefault="00953793" w:rsidP="00376E48">
      <w:pPr>
        <w:pStyle w:val="Kop1"/>
        <w:rPr>
          <w:lang w:val="nl"/>
        </w:rPr>
      </w:pPr>
    </w:p>
    <w:p w:rsidR="00953793" w:rsidRDefault="00953793" w:rsidP="00376E48">
      <w:pPr>
        <w:pStyle w:val="Kop1"/>
        <w:rPr>
          <w:lang w:val="nl"/>
        </w:rPr>
      </w:pPr>
    </w:p>
    <w:p w:rsidR="00953793" w:rsidRDefault="00E80D42" w:rsidP="00376E48">
      <w:pPr>
        <w:pStyle w:val="Kop1"/>
        <w:rPr>
          <w:lang w:val="nl"/>
        </w:rPr>
      </w:pPr>
      <w:r>
        <w:rPr>
          <w:noProof/>
        </w:rPr>
        <mc:AlternateContent>
          <mc:Choice Requires="wps">
            <w:drawing>
              <wp:anchor distT="0" distB="0" distL="114300" distR="114300" simplePos="0" relativeHeight="251678720" behindDoc="0" locked="0" layoutInCell="1" allowOverlap="1" wp14:anchorId="4575BC10" wp14:editId="50BC8355">
                <wp:simplePos x="0" y="0"/>
                <wp:positionH relativeFrom="column">
                  <wp:posOffset>1037230</wp:posOffset>
                </wp:positionH>
                <wp:positionV relativeFrom="paragraph">
                  <wp:posOffset>224013</wp:posOffset>
                </wp:positionV>
                <wp:extent cx="4359910" cy="832485"/>
                <wp:effectExtent l="19050" t="19050" r="21590" b="24765"/>
                <wp:wrapNone/>
                <wp:docPr id="22" name="U-vormige pijl 22"/>
                <wp:cNvGraphicFramePr/>
                <a:graphic xmlns:a="http://schemas.openxmlformats.org/drawingml/2006/main">
                  <a:graphicData uri="http://schemas.microsoft.com/office/word/2010/wordprocessingShape">
                    <wps:wsp>
                      <wps:cNvSpPr/>
                      <wps:spPr>
                        <a:xfrm flipV="1">
                          <a:off x="0" y="0"/>
                          <a:ext cx="4359910" cy="832485"/>
                        </a:xfrm>
                        <a:prstGeom prst="uturnArrow">
                          <a:avLst>
                            <a:gd name="adj1" fmla="val 8606"/>
                            <a:gd name="adj2" fmla="val 25000"/>
                            <a:gd name="adj3" fmla="val 25000"/>
                            <a:gd name="adj4" fmla="val 43750"/>
                            <a:gd name="adj5" fmla="val 6024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8CD0D94" id="U-vormige pijl 22" o:spid="_x0000_s1026" style="position:absolute;margin-left:81.65pt;margin-top:17.65pt;width:343.3pt;height:65.55pt;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59910,83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" path="m,832485l,293409c,131364,131364,,293409,l3894201,v162045,,293409,131364,293409,293409l4187611,293409r172299,l4151789,501531,3943668,293409r172299,l4115967,293409v,-122478,-99288,-221766,-221766,-221766l293409,71644v-122478,,-221766,99288,-221766,221766c71643,473102,71644,652793,71644,832485l,832485xe" fillcolor="#d34817 [3204]" strokecolor="#68230b [1604]" strokeweight="1.1111mm">
                <v:path arrowok="t" o:connecttype="custom" o:connectlocs="0,832485;0,293409;293409,0;3894201,0;4187610,293409;4187611,293409;4359910,293409;4151789,501531;3943668,293409;4115967,293409;4115967,293409;3894201,71643;293409,71644;71643,293410;71644,832485;0,832485" o:connectangles="0,0,0,0,0,0,0,0,0,0,0,0,0,0,0,0"/>
              </v:shape>
            </w:pict>
          </mc:Fallback>
        </mc:AlternateContent>
      </w:r>
      <w:r>
        <w:rPr>
          <w:noProof/>
        </w:rPr>
        <mc:AlternateContent>
          <mc:Choice Requires="wps">
            <w:drawing>
              <wp:anchor distT="0" distB="0" distL="114300" distR="114300" simplePos="0" relativeHeight="251674624" behindDoc="0" locked="0" layoutInCell="1" allowOverlap="1" wp14:anchorId="18B8FBC1" wp14:editId="0B9EECA4">
                <wp:simplePos x="0" y="0"/>
                <wp:positionH relativeFrom="column">
                  <wp:posOffset>184245</wp:posOffset>
                </wp:positionH>
                <wp:positionV relativeFrom="paragraph">
                  <wp:posOffset>135302</wp:posOffset>
                </wp:positionV>
                <wp:extent cx="3070746" cy="518615"/>
                <wp:effectExtent l="19050" t="19050" r="15875" b="15240"/>
                <wp:wrapNone/>
                <wp:docPr id="20" name="Gebogen pijl 20"/>
                <wp:cNvGraphicFramePr/>
                <a:graphic xmlns:a="http://schemas.openxmlformats.org/drawingml/2006/main">
                  <a:graphicData uri="http://schemas.microsoft.com/office/word/2010/wordprocessingShape">
                    <wps:wsp>
                      <wps:cNvSpPr/>
                      <wps:spPr>
                        <a:xfrm flipV="1">
                          <a:off x="0" y="0"/>
                          <a:ext cx="3070746" cy="518615"/>
                        </a:xfrm>
                        <a:prstGeom prst="bentArrow">
                          <a:avLst>
                            <a:gd name="adj1" fmla="val 11154"/>
                            <a:gd name="adj2" fmla="val 34127"/>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DB493D8" id="Gebogen pijl 20" o:spid="_x0000_s1026" style="position:absolute;margin-left:14.5pt;margin-top:10.65pt;width:241.8pt;height:40.8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70746,51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" path="m,518615l,374959c,249649,101584,148065,226894,148065r2714198,l2941092,r129654,176988l2941092,353975r,-148064l226894,205911v-93363,,-169048,75685,-169048,169048l57846,518615,,518615xe" fillcolor="#d34817 [3204]" strokecolor="#68230b [1604]" strokeweight="1.1111mm">
                <v:path arrowok="t" o:connecttype="custom" o:connectlocs="0,518615;0,374959;226894,148065;2941092,148065;2941092,0;3070746,176988;2941092,353975;2941092,205911;226894,205911;57846,374959;57846,518615;0,518615" o:connectangles="0,0,0,0,0,0,0,0,0,0,0,0"/>
              </v:shape>
            </w:pict>
          </mc:Fallback>
        </mc:AlternateContent>
      </w:r>
    </w:p>
    <w:p w:rsidR="00953793" w:rsidRDefault="00953793" w:rsidP="00376E48">
      <w:pPr>
        <w:pStyle w:val="Kop1"/>
        <w:rPr>
          <w:lang w:val="nl"/>
        </w:rPr>
      </w:pPr>
    </w:p>
    <w:p w:rsidR="00953793" w:rsidRDefault="00953793" w:rsidP="00376E48">
      <w:pPr>
        <w:pStyle w:val="Kop1"/>
        <w:rPr>
          <w:lang w:val="nl"/>
        </w:rPr>
      </w:pPr>
    </w:p>
    <w:p w:rsidR="00953793" w:rsidRDefault="00953793" w:rsidP="00376E48">
      <w:pPr>
        <w:pStyle w:val="Kop1"/>
        <w:rPr>
          <w:lang w:val="nl"/>
        </w:rPr>
      </w:pPr>
    </w:p>
    <w:p w:rsidR="00426485" w:rsidRDefault="00426485" w:rsidP="00426485">
      <w:pPr>
        <w:rPr>
          <w:lang w:val="nl"/>
        </w:rPr>
      </w:pPr>
    </w:p>
    <w:p w:rsidR="00426485" w:rsidRDefault="00426485" w:rsidP="00426485">
      <w:pPr>
        <w:rPr>
          <w:lang w:val="nl"/>
        </w:rPr>
      </w:pPr>
    </w:p>
    <w:p w:rsidR="00426485" w:rsidRDefault="00426485" w:rsidP="00426485">
      <w:pPr>
        <w:rPr>
          <w:lang w:val="nl"/>
        </w:rPr>
      </w:pPr>
    </w:p>
    <w:p w:rsidR="00426485" w:rsidRDefault="00426485" w:rsidP="00426485">
      <w:pPr>
        <w:rPr>
          <w:lang w:val="nl"/>
        </w:rPr>
      </w:pPr>
      <w:r>
        <w:rPr>
          <w:lang w:val="nl"/>
        </w:rPr>
        <w:lastRenderedPageBreak/>
        <w:t>Hieronder volgen de mockups van de website.</w:t>
      </w:r>
    </w:p>
    <w:p w:rsidR="00426485" w:rsidRDefault="00426485" w:rsidP="00426485">
      <w:pPr>
        <w:rPr>
          <w:lang w:val="nl"/>
        </w:rPr>
      </w:pPr>
      <w:r>
        <w:rPr>
          <w:lang w:val="nl"/>
        </w:rPr>
        <w:t>De login pagina:</w:t>
      </w:r>
    </w:p>
    <w:p w:rsidR="00426485" w:rsidRDefault="00426485" w:rsidP="00426485">
      <w:pPr>
        <w:rPr>
          <w:lang w:val="nl"/>
        </w:rPr>
      </w:pPr>
      <w:r>
        <w:rPr>
          <w:noProof/>
        </w:rPr>
        <w:drawing>
          <wp:inline distT="0" distB="0" distL="0" distR="0">
            <wp:extent cx="5943600" cy="3248025"/>
            <wp:effectExtent l="0" t="0" r="0" b="9525"/>
            <wp:docPr id="2" name="Afbeelding 2" descr="D:\Users\joeyd\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joeyd\AppData\Local\Microsoft\Windows\INetCache\Content.Word\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426485" w:rsidRDefault="00426485" w:rsidP="00426485">
      <w:pPr>
        <w:rPr>
          <w:lang w:val="nl"/>
        </w:rPr>
      </w:pPr>
      <w:r>
        <w:rPr>
          <w:lang w:val="nl"/>
        </w:rPr>
        <w:t>De startpagina:</w:t>
      </w:r>
    </w:p>
    <w:p w:rsidR="00426485" w:rsidRDefault="00426485" w:rsidP="00426485">
      <w:pPr>
        <w:rPr>
          <w:lang w:val="nl"/>
        </w:rPr>
      </w:pPr>
    </w:p>
    <w:p w:rsidR="00426485" w:rsidRDefault="00426485" w:rsidP="00426485">
      <w:pPr>
        <w:rPr>
          <w:lang w:val="nl"/>
        </w:rPr>
      </w:pPr>
      <w:r>
        <w:rPr>
          <w:lang w:va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54.3pt">
            <v:imagedata r:id="rId17" o:title="start"/>
          </v:shape>
        </w:pict>
      </w:r>
    </w:p>
    <w:p w:rsidR="00426485" w:rsidRDefault="00426485" w:rsidP="00426485">
      <w:pPr>
        <w:rPr>
          <w:lang w:val="nl"/>
        </w:rPr>
      </w:pPr>
    </w:p>
    <w:p w:rsidR="00426485" w:rsidRDefault="00426485" w:rsidP="00426485">
      <w:pPr>
        <w:rPr>
          <w:lang w:val="nl"/>
        </w:rPr>
      </w:pPr>
      <w:r>
        <w:rPr>
          <w:lang w:val="nl"/>
        </w:rPr>
        <w:lastRenderedPageBreak/>
        <w:t>Wanneer je begint te zoeken voor je documenten:</w:t>
      </w:r>
    </w:p>
    <w:p w:rsidR="00426485" w:rsidRDefault="00426485" w:rsidP="00426485">
      <w:pPr>
        <w:rPr>
          <w:lang w:val="nl"/>
        </w:rPr>
      </w:pPr>
      <w:r>
        <w:rPr>
          <w:lang w:val="nl"/>
        </w:rPr>
        <w:pict>
          <v:shape id="_x0000_i1026" type="#_x0000_t75" style="width:467.6pt;height:253.8pt">
            <v:imagedata r:id="rId18" o:title="searching"/>
          </v:shape>
        </w:pict>
      </w:r>
    </w:p>
    <w:p w:rsidR="00426485" w:rsidRDefault="00426485" w:rsidP="00426485">
      <w:pPr>
        <w:rPr>
          <w:lang w:val="nl"/>
        </w:rPr>
      </w:pPr>
      <w:r>
        <w:rPr>
          <w:lang w:val="nl"/>
        </w:rPr>
        <w:t>De gevonden documenten op basis van het label #telenet:</w:t>
      </w:r>
    </w:p>
    <w:p w:rsidR="00426485" w:rsidRDefault="00426485" w:rsidP="00426485">
      <w:pPr>
        <w:rPr>
          <w:lang w:val="nl"/>
        </w:rPr>
      </w:pPr>
      <w:r>
        <w:rPr>
          <w:lang w:val="nl"/>
        </w:rPr>
        <w:pict>
          <v:shape id="_x0000_i1027" type="#_x0000_t75" style="width:467.65pt;height:255.35pt">
            <v:imagedata r:id="rId19" o:title="searched"/>
          </v:shape>
        </w:pict>
      </w:r>
    </w:p>
    <w:p w:rsidR="00426485" w:rsidRDefault="00426485" w:rsidP="00426485">
      <w:pPr>
        <w:rPr>
          <w:lang w:val="nl"/>
        </w:rPr>
      </w:pPr>
    </w:p>
    <w:p w:rsidR="00426485" w:rsidRDefault="00426485" w:rsidP="00426485">
      <w:pPr>
        <w:rPr>
          <w:lang w:val="nl"/>
        </w:rPr>
      </w:pPr>
    </w:p>
    <w:p w:rsidR="00426485" w:rsidRDefault="00426485" w:rsidP="00426485">
      <w:pPr>
        <w:rPr>
          <w:lang w:val="nl"/>
        </w:rPr>
      </w:pPr>
    </w:p>
    <w:p w:rsidR="00426485" w:rsidRDefault="00426485" w:rsidP="00426485">
      <w:pPr>
        <w:rPr>
          <w:lang w:val="nl"/>
        </w:rPr>
      </w:pPr>
      <w:r>
        <w:rPr>
          <w:lang w:val="nl"/>
        </w:rPr>
        <w:lastRenderedPageBreak/>
        <w:t>Documenten of foto’s toevoegen of de mogelijkheid van meerdere foto’s en documenten toe te voegen:</w:t>
      </w:r>
    </w:p>
    <w:p w:rsidR="00426485" w:rsidRDefault="00426485" w:rsidP="00426485">
      <w:pPr>
        <w:rPr>
          <w:lang w:val="nl"/>
        </w:rPr>
      </w:pPr>
    </w:p>
    <w:p w:rsidR="00426485" w:rsidRDefault="00426485" w:rsidP="00426485">
      <w:pPr>
        <w:rPr>
          <w:lang w:val="nl"/>
        </w:rPr>
      </w:pPr>
      <w:r>
        <w:rPr>
          <w:lang w:val="nl"/>
        </w:rPr>
        <w:pict>
          <v:shape id="_x0000_i1028" type="#_x0000_t75" style="width:467.65pt;height:256.05pt">
            <v:imagedata r:id="rId20" o:title="adding"/>
          </v:shape>
        </w:pict>
      </w:r>
    </w:p>
    <w:p w:rsidR="00426485" w:rsidRDefault="00426485" w:rsidP="00426485">
      <w:pPr>
        <w:rPr>
          <w:lang w:val="nl"/>
        </w:rPr>
      </w:pPr>
      <w:r>
        <w:rPr>
          <w:lang w:val="nl"/>
        </w:rPr>
        <w:t>Het toevoegen van meerdere bestanden:</w:t>
      </w:r>
    </w:p>
    <w:p w:rsidR="00426485" w:rsidRDefault="00426485" w:rsidP="00426485">
      <w:pPr>
        <w:rPr>
          <w:lang w:val="nl"/>
        </w:rPr>
      </w:pPr>
      <w:r>
        <w:rPr>
          <w:lang w:val="nl"/>
        </w:rPr>
        <w:pict>
          <v:shape id="_x0000_i1029" type="#_x0000_t75" style="width:467.6pt;height:255.1pt">
            <v:imagedata r:id="rId21" o:title="addlist"/>
          </v:shape>
        </w:pict>
      </w:r>
    </w:p>
    <w:p w:rsidR="00426485" w:rsidRDefault="00426485" w:rsidP="00426485">
      <w:pPr>
        <w:rPr>
          <w:lang w:val="nl"/>
        </w:rPr>
      </w:pPr>
    </w:p>
    <w:p w:rsidR="00426485" w:rsidRDefault="00426485" w:rsidP="00426485">
      <w:pPr>
        <w:rPr>
          <w:lang w:val="nl"/>
        </w:rPr>
      </w:pPr>
    </w:p>
    <w:p w:rsidR="00426485" w:rsidRDefault="00426485" w:rsidP="00426485">
      <w:pPr>
        <w:rPr>
          <w:lang w:val="nl"/>
        </w:rPr>
      </w:pPr>
      <w:r>
        <w:rPr>
          <w:lang w:val="nl"/>
        </w:rPr>
        <w:lastRenderedPageBreak/>
        <w:t>Het hamburger menu met verschillende opties:</w:t>
      </w:r>
      <w:bookmarkStart w:id="0" w:name="_GoBack"/>
      <w:bookmarkEnd w:id="0"/>
    </w:p>
    <w:p w:rsidR="00426485" w:rsidRDefault="00426485" w:rsidP="00426485">
      <w:pPr>
        <w:rPr>
          <w:lang w:val="nl"/>
        </w:rPr>
      </w:pPr>
      <w:r>
        <w:rPr>
          <w:lang w:val="nl"/>
        </w:rPr>
        <w:pict>
          <v:shape id="_x0000_i1030" type="#_x0000_t75" style="width:468pt;height:255.35pt">
            <v:imagedata r:id="rId22" o:title="menu"/>
          </v:shape>
        </w:pict>
      </w:r>
    </w:p>
    <w:p w:rsidR="00426485" w:rsidRDefault="00426485" w:rsidP="00426485">
      <w:pPr>
        <w:rPr>
          <w:lang w:val="nl"/>
        </w:rPr>
      </w:pPr>
      <w:r>
        <w:rPr>
          <w:lang w:val="nl"/>
        </w:rPr>
        <w:t>Het loguit scherm:</w:t>
      </w:r>
    </w:p>
    <w:p w:rsidR="00426485" w:rsidRPr="00426485" w:rsidRDefault="00426485" w:rsidP="00426485">
      <w:pPr>
        <w:rPr>
          <w:lang w:val="nl"/>
        </w:rPr>
      </w:pPr>
      <w:r>
        <w:rPr>
          <w:lang w:val="nl"/>
        </w:rPr>
        <w:pict>
          <v:shape id="_x0000_i1031" type="#_x0000_t75" style="width:467.65pt;height:255.05pt">
            <v:imagedata r:id="rId23" o:title="logout"/>
          </v:shape>
        </w:pict>
      </w:r>
    </w:p>
    <w:p w:rsidR="00953793" w:rsidRDefault="00953793" w:rsidP="00376E48">
      <w:pPr>
        <w:pStyle w:val="Kop1"/>
        <w:rPr>
          <w:lang w:val="nl"/>
        </w:rPr>
      </w:pPr>
    </w:p>
    <w:p w:rsidR="00953793" w:rsidRDefault="00953793" w:rsidP="00376E48">
      <w:pPr>
        <w:pStyle w:val="Kop1"/>
        <w:rPr>
          <w:lang w:val="nl"/>
        </w:rPr>
      </w:pPr>
    </w:p>
    <w:p w:rsidR="00FD5645" w:rsidRDefault="00FD5645" w:rsidP="00376E48">
      <w:pPr>
        <w:pStyle w:val="Kop1"/>
        <w:rPr>
          <w:lang w:val="nl"/>
        </w:rPr>
      </w:pPr>
    </w:p>
    <w:p w:rsidR="00426485" w:rsidRDefault="00426485" w:rsidP="00376E48">
      <w:pPr>
        <w:pStyle w:val="Kop1"/>
        <w:rPr>
          <w:lang w:val="nl"/>
        </w:rPr>
      </w:pPr>
    </w:p>
    <w:p w:rsidR="00426485" w:rsidRDefault="00426485" w:rsidP="00376E48">
      <w:pPr>
        <w:pStyle w:val="Kop1"/>
        <w:rPr>
          <w:lang w:val="nl"/>
        </w:rPr>
      </w:pPr>
    </w:p>
    <w:p w:rsidR="00376E48" w:rsidRDefault="00376E48" w:rsidP="00376E48">
      <w:pPr>
        <w:pStyle w:val="Kop1"/>
        <w:rPr>
          <w:lang w:val="nl"/>
        </w:rPr>
      </w:pPr>
      <w:r>
        <w:rPr>
          <w:lang w:val="nl"/>
        </w:rPr>
        <w:t>Links</w:t>
      </w:r>
    </w:p>
    <w:p w:rsidR="00376E48" w:rsidRDefault="00376E48" w:rsidP="00376E48">
      <w:pPr>
        <w:rPr>
          <w:lang w:val="nl"/>
        </w:rPr>
      </w:pPr>
    </w:p>
    <w:p w:rsidR="00376E48" w:rsidRDefault="008E1116" w:rsidP="00336EFD">
      <w:pPr>
        <w:pStyle w:val="Lijstalinea"/>
        <w:numPr>
          <w:ilvl w:val="0"/>
          <w:numId w:val="11"/>
        </w:numPr>
        <w:rPr>
          <w:rFonts w:ascii="Arial" w:hAnsi="Arial" w:cs="Arial"/>
          <w:i/>
          <w:sz w:val="20"/>
          <w:lang w:val="nl"/>
        </w:rPr>
      </w:pPr>
      <w:hyperlink r:id="rId24" w:history="1">
        <w:r w:rsidR="00336EFD" w:rsidRPr="00BE17D5">
          <w:rPr>
            <w:rStyle w:val="Hyperlink"/>
            <w:rFonts w:ascii="Arial" w:hAnsi="Arial" w:cs="Arial"/>
            <w:i/>
            <w:sz w:val="20"/>
            <w:lang w:val="nl"/>
          </w:rPr>
          <w:t>https://github.com/xigolle/paperless-office</w:t>
        </w:r>
      </w:hyperlink>
    </w:p>
    <w:p w:rsidR="00336EFD" w:rsidRDefault="008E1116" w:rsidP="00336EFD">
      <w:pPr>
        <w:pStyle w:val="Lijstalinea"/>
        <w:numPr>
          <w:ilvl w:val="0"/>
          <w:numId w:val="11"/>
        </w:numPr>
        <w:rPr>
          <w:rFonts w:ascii="Arial" w:hAnsi="Arial" w:cs="Arial"/>
          <w:i/>
          <w:sz w:val="20"/>
          <w:lang w:val="nl"/>
        </w:rPr>
      </w:pPr>
      <w:hyperlink r:id="rId25" w:history="1">
        <w:r w:rsidR="00336EFD" w:rsidRPr="00BE17D5">
          <w:rPr>
            <w:rStyle w:val="Hyperlink"/>
            <w:rFonts w:ascii="Arial" w:hAnsi="Arial" w:cs="Arial"/>
            <w:i/>
            <w:sz w:val="20"/>
            <w:lang w:val="nl"/>
          </w:rPr>
          <w:t>https://apcloudapplications.slack.com/archives/paperless-office-3ea1</w:t>
        </w:r>
      </w:hyperlink>
    </w:p>
    <w:p w:rsidR="00336EFD" w:rsidRDefault="008E1116" w:rsidP="001713A5">
      <w:pPr>
        <w:pStyle w:val="Lijstalinea"/>
        <w:numPr>
          <w:ilvl w:val="0"/>
          <w:numId w:val="11"/>
        </w:numPr>
        <w:rPr>
          <w:rFonts w:ascii="Arial" w:hAnsi="Arial" w:cs="Arial"/>
          <w:i/>
          <w:sz w:val="20"/>
          <w:lang w:val="nl"/>
        </w:rPr>
      </w:pPr>
      <w:hyperlink r:id="rId26" w:history="1">
        <w:r w:rsidR="00210BFD" w:rsidRPr="008C0E2F">
          <w:rPr>
            <w:rStyle w:val="Hyperlink"/>
            <w:rFonts w:ascii="Arial" w:hAnsi="Arial" w:cs="Arial"/>
            <w:i/>
            <w:sz w:val="20"/>
            <w:lang w:val="nl"/>
          </w:rPr>
          <w:t>https://app.moqups.com</w:t>
        </w:r>
      </w:hyperlink>
    </w:p>
    <w:p w:rsidR="001713A5" w:rsidRPr="00376E48" w:rsidRDefault="001713A5" w:rsidP="00824536">
      <w:pPr>
        <w:pStyle w:val="Lijstalinea"/>
        <w:rPr>
          <w:rFonts w:ascii="Arial" w:hAnsi="Arial" w:cs="Arial"/>
          <w:i/>
          <w:sz w:val="20"/>
          <w:lang w:val="nl"/>
        </w:rPr>
      </w:pPr>
    </w:p>
    <w:sectPr w:rsidR="001713A5" w:rsidRPr="00376E48">
      <w:footerReference w:type="even" r:id="rId27"/>
      <w:footerReference w:type="default" r:id="rId28"/>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116" w:rsidRDefault="008E1116">
      <w:pPr>
        <w:spacing w:after="0" w:line="240" w:lineRule="auto"/>
      </w:pPr>
      <w:r>
        <w:separator/>
      </w:r>
    </w:p>
  </w:endnote>
  <w:endnote w:type="continuationSeparator" w:id="0">
    <w:p w:rsidR="008E1116" w:rsidRDefault="008E1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8E1116">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275CF2">
                                <w:rPr>
                                  <w:rFonts w:asciiTheme="majorHAnsi" w:eastAsiaTheme="majorEastAsia" w:hAnsiTheme="majorHAnsi" w:cstheme="majorBidi"/>
                                  <w:sz w:val="20"/>
                                </w:rPr>
                                <w:t>Paperless</w:t>
                              </w:r>
                              <w:proofErr w:type="spellEnd"/>
                              <w:r w:rsidR="00275CF2">
                                <w:rPr>
                                  <w:rFonts w:asciiTheme="majorHAnsi" w:eastAsiaTheme="majorEastAsia" w:hAnsiTheme="majorHAnsi" w:cstheme="majorBidi"/>
                                  <w:sz w:val="20"/>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1T00:00:00Z">
                                <w:dateFormat w:val="M/d/yyyy"/>
                                <w:lid w:val="en-US"/>
                                <w:storeMappedDataAs w:val="dateTime"/>
                                <w:calendar w:val="gregorian"/>
                              </w:date>
                            </w:sdtPr>
                            <w:sdtEndPr/>
                            <w:sdtContent>
                              <w:r w:rsidR="00275CF2">
                                <w:rPr>
                                  <w:rFonts w:asciiTheme="majorHAnsi" w:eastAsiaTheme="majorEastAsia" w:hAnsiTheme="majorHAnsi" w:cstheme="majorBidi"/>
                                  <w:sz w:val="20"/>
                                  <w:lang w:val="en-US"/>
                                </w:rPr>
                                <w:t>9/21/2016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847719">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275CF2">
                          <w:rPr>
                            <w:rFonts w:asciiTheme="majorHAnsi" w:eastAsiaTheme="majorEastAsia" w:hAnsiTheme="majorHAnsi" w:cstheme="majorBidi"/>
                            <w:sz w:val="20"/>
                          </w:rPr>
                          <w:t>Paperless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1T00:00:00Z">
                          <w:dateFormat w:val="M/d/yyyy"/>
                          <w:lid w:val="en-US"/>
                          <w:storeMappedDataAs w:val="dateTime"/>
                          <w:calendar w:val="gregorian"/>
                        </w:date>
                      </w:sdtPr>
                      <w:sdtEndPr/>
                      <w:sdtContent>
                        <w:r w:rsidR="00275CF2">
                          <w:rPr>
                            <w:rFonts w:asciiTheme="majorHAnsi" w:eastAsiaTheme="majorEastAsia" w:hAnsiTheme="majorHAnsi" w:cstheme="majorBidi"/>
                            <w:sz w:val="20"/>
                            <w:lang w:val="en-US"/>
                          </w:rPr>
                          <w:t>9/21/2016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1D64F1FA"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426485" w:rsidRPr="00426485">
                            <w:rPr>
                              <w:noProof/>
                              <w:color w:val="FFFFFF" w:themeColor="background1"/>
                              <w:sz w:val="40"/>
                              <w:szCs w:val="40"/>
                            </w:rPr>
                            <w:t>10</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426485" w:rsidRPr="00426485">
                      <w:rPr>
                        <w:noProof/>
                        <w:color w:val="FFFFFF" w:themeColor="background1"/>
                        <w:sz w:val="40"/>
                        <w:szCs w:val="40"/>
                      </w:rPr>
                      <w:t>10</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8E1116">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275CF2">
                                <w:rPr>
                                  <w:rFonts w:asciiTheme="majorHAnsi" w:eastAsiaTheme="majorEastAsia" w:hAnsiTheme="majorHAnsi" w:cstheme="majorBidi"/>
                                  <w:sz w:val="20"/>
                                </w:rPr>
                                <w:t>Paperless</w:t>
                              </w:r>
                              <w:proofErr w:type="spellEnd"/>
                              <w:r w:rsidR="00275CF2">
                                <w:rPr>
                                  <w:rFonts w:asciiTheme="majorHAnsi" w:eastAsiaTheme="majorEastAsia" w:hAnsiTheme="majorHAnsi" w:cstheme="majorBidi"/>
                                  <w:sz w:val="20"/>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1T00:00:00Z">
                                <w:dateFormat w:val="M/d/yyyy"/>
                                <w:lid w:val="en-US"/>
                                <w:storeMappedDataAs w:val="dateTime"/>
                                <w:calendar w:val="gregorian"/>
                              </w:date>
                            </w:sdtPr>
                            <w:sdtEndPr/>
                            <w:sdtContent>
                              <w:r w:rsidR="00275CF2">
                                <w:rPr>
                                  <w:rFonts w:asciiTheme="majorHAnsi" w:eastAsiaTheme="majorEastAsia" w:hAnsiTheme="majorHAnsi" w:cstheme="majorBidi"/>
                                  <w:sz w:val="20"/>
                                  <w:lang w:val="en-US"/>
                                </w:rPr>
                                <w:t>9/21/2016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847719">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275CF2">
                          <w:rPr>
                            <w:rFonts w:asciiTheme="majorHAnsi" w:eastAsiaTheme="majorEastAsia" w:hAnsiTheme="majorHAnsi" w:cstheme="majorBidi"/>
                            <w:sz w:val="20"/>
                          </w:rPr>
                          <w:t>Paperless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1T00:00:00Z">
                          <w:dateFormat w:val="M/d/yyyy"/>
                          <w:lid w:val="en-US"/>
                          <w:storeMappedDataAs w:val="dateTime"/>
                          <w:calendar w:val="gregorian"/>
                        </w:date>
                      </w:sdtPr>
                      <w:sdtEndPr/>
                      <w:sdtContent>
                        <w:r w:rsidR="00275CF2">
                          <w:rPr>
                            <w:rFonts w:asciiTheme="majorHAnsi" w:eastAsiaTheme="majorEastAsia" w:hAnsiTheme="majorHAnsi" w:cstheme="majorBidi"/>
                            <w:sz w:val="20"/>
                            <w:lang w:val="en-US"/>
                          </w:rPr>
                          <w:t>9/21/2016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19AF696C"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426485" w:rsidRPr="00426485">
                            <w:rPr>
                              <w:noProof/>
                              <w:color w:val="FFFFFF" w:themeColor="background1"/>
                              <w:sz w:val="40"/>
                              <w:szCs w:val="40"/>
                            </w:rPr>
                            <w:t>9</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426485" w:rsidRPr="00426485">
                      <w:rPr>
                        <w:noProof/>
                        <w:color w:val="FFFFFF" w:themeColor="background1"/>
                        <w:sz w:val="40"/>
                        <w:szCs w:val="40"/>
                      </w:rPr>
                      <w:t>9</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116" w:rsidRDefault="008E1116">
      <w:pPr>
        <w:spacing w:after="0" w:line="240" w:lineRule="auto"/>
      </w:pPr>
      <w:r>
        <w:separator/>
      </w:r>
    </w:p>
  </w:footnote>
  <w:footnote w:type="continuationSeparator" w:id="0">
    <w:p w:rsidR="008E1116" w:rsidRDefault="008E11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1246421A"/>
    <w:multiLevelType w:val="hybridMultilevel"/>
    <w:tmpl w:val="46708788"/>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52001877"/>
    <w:multiLevelType w:val="hybridMultilevel"/>
    <w:tmpl w:val="7270CC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53421"/>
    <w:rsid w:val="00082534"/>
    <w:rsid w:val="000D141D"/>
    <w:rsid w:val="000D71B0"/>
    <w:rsid w:val="001713A5"/>
    <w:rsid w:val="001C7AA9"/>
    <w:rsid w:val="001D168F"/>
    <w:rsid w:val="00210BFD"/>
    <w:rsid w:val="00250B06"/>
    <w:rsid w:val="00271803"/>
    <w:rsid w:val="00275CF2"/>
    <w:rsid w:val="00297DBE"/>
    <w:rsid w:val="003141A5"/>
    <w:rsid w:val="00336EFD"/>
    <w:rsid w:val="00376E48"/>
    <w:rsid w:val="00393FDF"/>
    <w:rsid w:val="003F581A"/>
    <w:rsid w:val="00406F1B"/>
    <w:rsid w:val="00426485"/>
    <w:rsid w:val="00475C1B"/>
    <w:rsid w:val="004A7629"/>
    <w:rsid w:val="00563B7E"/>
    <w:rsid w:val="00650853"/>
    <w:rsid w:val="006523FA"/>
    <w:rsid w:val="006A545E"/>
    <w:rsid w:val="006C52A8"/>
    <w:rsid w:val="006D75C5"/>
    <w:rsid w:val="006E398D"/>
    <w:rsid w:val="00751994"/>
    <w:rsid w:val="007536FB"/>
    <w:rsid w:val="007748E0"/>
    <w:rsid w:val="0080687A"/>
    <w:rsid w:val="00824536"/>
    <w:rsid w:val="00847719"/>
    <w:rsid w:val="008A251A"/>
    <w:rsid w:val="008E1116"/>
    <w:rsid w:val="00925158"/>
    <w:rsid w:val="00953793"/>
    <w:rsid w:val="009739C7"/>
    <w:rsid w:val="009747B1"/>
    <w:rsid w:val="00A04184"/>
    <w:rsid w:val="00A76FAF"/>
    <w:rsid w:val="00B12113"/>
    <w:rsid w:val="00B24390"/>
    <w:rsid w:val="00B5485A"/>
    <w:rsid w:val="00B76B25"/>
    <w:rsid w:val="00BB0DAF"/>
    <w:rsid w:val="00BC52C7"/>
    <w:rsid w:val="00C20EA1"/>
    <w:rsid w:val="00C5274C"/>
    <w:rsid w:val="00C53291"/>
    <w:rsid w:val="00C93662"/>
    <w:rsid w:val="00CD307E"/>
    <w:rsid w:val="00D75311"/>
    <w:rsid w:val="00DD1D5C"/>
    <w:rsid w:val="00DD7EB7"/>
    <w:rsid w:val="00E80D42"/>
    <w:rsid w:val="00EF4828"/>
    <w:rsid w:val="00F351CB"/>
    <w:rsid w:val="00F43525"/>
    <w:rsid w:val="00F47FE2"/>
    <w:rsid w:val="00FD56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336EFD"/>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app.moqups.com"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pcloudapplications.slack.com/archives/paperless-office-3ea1"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xigolle/paperless-off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230C08"/>
    <w:rsid w:val="00233618"/>
    <w:rsid w:val="002E0A10"/>
    <w:rsid w:val="003567FA"/>
    <w:rsid w:val="003C3D6F"/>
    <w:rsid w:val="00624789"/>
    <w:rsid w:val="008816B2"/>
    <w:rsid w:val="009252EF"/>
    <w:rsid w:val="00C76DB1"/>
    <w:rsid w:val="00C82BB0"/>
    <w:rsid w:val="00E15702"/>
    <w:rsid w:val="00F11FBD"/>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Melkgla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2016-09-21T00:00:00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6DCFBA5A-18E4-43AC-80DC-CF582F51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10</TotalTime>
  <Pages>11</Pages>
  <Words>1022</Words>
  <Characters>5626</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Paperless Office</vt:lpstr>
      <vt:lpstr/>
    </vt:vector>
  </TitlesOfParts>
  <Company/>
  <LinksUpToDate>false</LinksUpToDate>
  <CharactersWithSpaces>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Paperless Office</dc:title>
  <dc:subject>Cloud applications</dc:subject>
  <dc:creator>Samyn Mathias, Driessen Joey, Joosens Marijn</dc:creator>
  <cp:keywords/>
  <dc:description/>
  <cp:lastModifiedBy>Joey Driessen</cp:lastModifiedBy>
  <cp:revision>4</cp:revision>
  <dcterms:created xsi:type="dcterms:W3CDTF">2016-09-26T13:35:00Z</dcterms:created>
  <dcterms:modified xsi:type="dcterms:W3CDTF">2016-09-26T20:35:00Z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